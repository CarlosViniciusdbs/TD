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D679" w14:textId="1ED0C246" w:rsidR="00C1434A" w:rsidRPr="009C6026" w:rsidRDefault="009C6026">
      <w:pPr>
        <w:pStyle w:val="Ttulo"/>
        <w:jc w:val="right"/>
        <w:rPr>
          <w:lang w:val="pt-BR"/>
        </w:rPr>
      </w:pPr>
      <w:r>
        <w:rPr>
          <w:lang w:val="pt-BR"/>
        </w:rPr>
        <w:t>Trabalho de Curso Engenharia de Software</w:t>
      </w:r>
    </w:p>
    <w:p w14:paraId="4C22ADF5" w14:textId="5B74E20C" w:rsidR="00C1434A" w:rsidRPr="009C6026" w:rsidRDefault="00000000">
      <w:pPr>
        <w:pStyle w:val="Ttulo"/>
        <w:jc w:val="right"/>
        <w:rPr>
          <w:lang w:val="pt-BR"/>
        </w:rPr>
      </w:pPr>
      <w:r>
        <w:fldChar w:fldCharType="begin"/>
      </w:r>
      <w:r w:rsidRPr="009C6026">
        <w:rPr>
          <w:lang w:val="pt-BR"/>
        </w:rPr>
        <w:instrText xml:space="preserve">TITLE  \* MERGEFORMAT </w:instrText>
      </w:r>
      <w:r>
        <w:fldChar w:fldCharType="separate"/>
      </w:r>
      <w:r w:rsidR="009C6026" w:rsidRPr="009C6026">
        <w:rPr>
          <w:lang w:val="pt-BR"/>
        </w:rPr>
        <w:t xml:space="preserve">Especificação de Caso de Uso: </w:t>
      </w:r>
      <w:r>
        <w:fldChar w:fldCharType="end"/>
      </w:r>
      <w:r w:rsidR="006C0150" w:rsidRPr="006C0150">
        <w:rPr>
          <w:lang w:val="pt-BR"/>
        </w:rPr>
        <w:t>P</w:t>
      </w:r>
      <w:r w:rsidR="006C0150">
        <w:rPr>
          <w:lang w:val="pt-BR"/>
        </w:rPr>
        <w:t xml:space="preserve">rojeto </w:t>
      </w:r>
      <w:r w:rsidR="009C6026" w:rsidRPr="009C6026">
        <w:rPr>
          <w:lang w:val="pt-BR"/>
        </w:rPr>
        <w:t>C</w:t>
      </w:r>
      <w:r w:rsidR="006C0150">
        <w:rPr>
          <w:lang w:val="pt-BR"/>
        </w:rPr>
        <w:t>a</w:t>
      </w:r>
      <w:r w:rsidR="009C6026">
        <w:rPr>
          <w:lang w:val="pt-BR"/>
        </w:rPr>
        <w:t>lcul</w:t>
      </w:r>
      <w:r w:rsidR="006C0150">
        <w:rPr>
          <w:lang w:val="pt-BR"/>
        </w:rPr>
        <w:t>adora</w:t>
      </w:r>
      <w:r w:rsidR="009C6026">
        <w:rPr>
          <w:lang w:val="pt-BR"/>
        </w:rPr>
        <w:t xml:space="preserve"> </w:t>
      </w:r>
      <w:r w:rsidR="002C0EDF">
        <w:rPr>
          <w:lang w:val="pt-BR"/>
        </w:rPr>
        <w:t>de Notas</w:t>
      </w:r>
    </w:p>
    <w:p w14:paraId="69786D36" w14:textId="77777777" w:rsidR="00C1434A" w:rsidRPr="009C6026" w:rsidRDefault="00C1434A">
      <w:pPr>
        <w:pStyle w:val="Ttulo"/>
        <w:jc w:val="right"/>
        <w:rPr>
          <w:lang w:val="pt-BR"/>
        </w:rPr>
      </w:pPr>
    </w:p>
    <w:p w14:paraId="4C02AF52" w14:textId="03F72BA0" w:rsidR="00C1434A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1.</w:t>
      </w:r>
      <w:r w:rsidR="004B4204">
        <w:rPr>
          <w:sz w:val="28"/>
          <w:szCs w:val="28"/>
          <w:lang w:val="pt-BR"/>
        </w:rPr>
        <w:t>4</w:t>
      </w:r>
    </w:p>
    <w:p w14:paraId="1E0CBC8D" w14:textId="77777777" w:rsidR="00C1434A" w:rsidRDefault="00C1434A"/>
    <w:p w14:paraId="725A54C3" w14:textId="77777777" w:rsidR="00C1434A" w:rsidRDefault="00C1434A">
      <w:pPr>
        <w:rPr>
          <w:lang w:val="fr-FR"/>
        </w:rPr>
      </w:pPr>
    </w:p>
    <w:p w14:paraId="0E72A54B" w14:textId="77777777" w:rsidR="00C1434A" w:rsidRDefault="00C1434A">
      <w:pPr>
        <w:pStyle w:val="Corpodetexto"/>
        <w:rPr>
          <w:lang w:val="fr-FR"/>
        </w:rPr>
      </w:pPr>
    </w:p>
    <w:p w14:paraId="5F3BE9D0" w14:textId="77777777" w:rsidR="00C1434A" w:rsidRDefault="00C1434A">
      <w:pPr>
        <w:pStyle w:val="Corpodetexto"/>
        <w:rPr>
          <w:lang w:val="fr-FR"/>
        </w:rPr>
      </w:pPr>
    </w:p>
    <w:p w14:paraId="1885B9EA" w14:textId="77777777" w:rsidR="00C1434A" w:rsidRDefault="00C1434A">
      <w:pPr>
        <w:rPr>
          <w:lang w:val="fr-FR"/>
        </w:rPr>
        <w:sectPr w:rsidR="00C1434A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D3A0851" w14:textId="77777777" w:rsidR="00C1434A" w:rsidRDefault="0000000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1434A" w14:paraId="4C9EBC5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E021D" w14:textId="77777777" w:rsidR="00C143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3E196" w14:textId="77777777" w:rsidR="00C143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2032B" w14:textId="77777777" w:rsidR="00C143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073FE" w14:textId="77777777" w:rsidR="00C1434A" w:rsidRDefault="0000000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1434A" w14:paraId="02B318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A3D0" w14:textId="17C8392E" w:rsidR="00C1434A" w:rsidRDefault="004B4204">
            <w:pPr>
              <w:pStyle w:val="Tabletext"/>
            </w:pPr>
            <w:r>
              <w:rPr>
                <w:lang w:val="pt-BR"/>
              </w:rPr>
              <w:t>10/05/2023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5113D" w14:textId="24EA4B6A" w:rsidR="00C1434A" w:rsidRDefault="004B420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35796" w14:textId="7CE621AE" w:rsidR="00C1434A" w:rsidRDefault="004B4204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Inicio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CF43" w14:textId="1E9CF6CA" w:rsidR="00C1434A" w:rsidRDefault="004B4204">
            <w:pPr>
              <w:pStyle w:val="Tabletext"/>
            </w:pPr>
            <w:r>
              <w:rPr>
                <w:lang w:val="pt-BR"/>
              </w:rPr>
              <w:t>Carlos Sousa</w:t>
            </w:r>
          </w:p>
        </w:tc>
      </w:tr>
      <w:tr w:rsidR="00C1434A" w:rsidRPr="004B4204" w14:paraId="111331E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F2E69" w14:textId="455E23CF" w:rsidR="00C1434A" w:rsidRDefault="004B4204">
            <w:pPr>
              <w:pStyle w:val="Tabletext"/>
            </w:pPr>
            <w:r>
              <w:t>17/05/2023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4397B" w14:textId="06D39CE5" w:rsidR="00C1434A" w:rsidRDefault="004B4204">
            <w:pPr>
              <w:pStyle w:val="Tabletext"/>
            </w:pPr>
            <w:r>
              <w:t>V1.1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DEB2A" w14:textId="6DC9AB59" w:rsidR="00C1434A" w:rsidRPr="004B4204" w:rsidRDefault="004B4204">
            <w:pPr>
              <w:pStyle w:val="Tabletext"/>
              <w:rPr>
                <w:lang w:val="pt-BR"/>
              </w:rPr>
            </w:pPr>
            <w:r w:rsidRPr="004B4204">
              <w:rPr>
                <w:lang w:val="pt-BR"/>
              </w:rPr>
              <w:t xml:space="preserve">Diagrama de Caso de </w:t>
            </w:r>
            <w:r>
              <w:rPr>
                <w:lang w:val="pt-BR"/>
              </w:rPr>
              <w:t>Uso, Sequência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38F09" w14:textId="3F59578E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  <w:tr w:rsidR="00C1434A" w:rsidRPr="004B4204" w14:paraId="25D4B51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D1D8B" w14:textId="031D6598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15B0" w14:textId="3B536666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409FB" w14:textId="7CE330F6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Descrição tópicos 3 e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FC490" w14:textId="020E2AAA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  <w:tr w:rsidR="00C1434A" w:rsidRPr="004B4204" w14:paraId="1169AA6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4C31E" w14:textId="3FA2CC3B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E4ED5" w14:textId="057CC9EF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321CF" w14:textId="47565D4E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Diagramas Atividade, Estado de Máquina, BPMN, revisão tópicos 5 e 6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4F9A3" w14:textId="527CB9FD" w:rsidR="00C1434A" w:rsidRPr="004B4204" w:rsidRDefault="004B42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  <w:tr w:rsidR="006F7448" w:rsidRPr="004B4204" w14:paraId="423551D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44CB9" w14:textId="686DC477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07/06/2023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06106" w14:textId="0370595E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6FAEC" w14:textId="7960DE8F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Final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FE1C" w14:textId="704E2482" w:rsidR="006F7448" w:rsidRDefault="006F74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Carlos Sousa</w:t>
            </w:r>
          </w:p>
        </w:tc>
      </w:tr>
    </w:tbl>
    <w:p w14:paraId="1DB9D548" w14:textId="77777777" w:rsidR="00C1434A" w:rsidRPr="004B4204" w:rsidRDefault="00C1434A">
      <w:pPr>
        <w:rPr>
          <w:lang w:val="pt-BR"/>
        </w:rPr>
      </w:pPr>
    </w:p>
    <w:p w14:paraId="7D37EBAB" w14:textId="77777777" w:rsidR="00C1434A" w:rsidRDefault="00000000">
      <w:pPr>
        <w:pStyle w:val="Ttulo"/>
      </w:pPr>
      <w:r w:rsidRPr="004B4204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FAC8F2F" w14:textId="5CD0F00B" w:rsidR="006C778F" w:rsidRDefault="0000000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fldChar w:fldCharType="begin"/>
      </w:r>
      <w:r w:rsidRPr="009C6026">
        <w:rPr>
          <w:lang w:val="pt-BR"/>
        </w:rPr>
        <w:instrText xml:space="preserve"> TOC \o "1-3" </w:instrText>
      </w:r>
      <w:r>
        <w:fldChar w:fldCharType="separate"/>
      </w:r>
      <w:r w:rsidR="006C778F">
        <w:rPr>
          <w:noProof/>
        </w:rPr>
        <w:t>1.</w:t>
      </w:r>
      <w:r w:rsidR="006C778F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="006C778F" w:rsidRPr="00FA6A27">
        <w:rPr>
          <w:noProof/>
          <w:lang w:val="pt-BR"/>
        </w:rPr>
        <w:t>Calculadora de Notas</w:t>
      </w:r>
      <w:r w:rsidR="006C778F">
        <w:rPr>
          <w:noProof/>
        </w:rPr>
        <w:tab/>
      </w:r>
      <w:r w:rsidR="006C778F">
        <w:rPr>
          <w:noProof/>
        </w:rPr>
        <w:fldChar w:fldCharType="begin"/>
      </w:r>
      <w:r w:rsidR="006C778F">
        <w:rPr>
          <w:noProof/>
        </w:rPr>
        <w:instrText xml:space="preserve"> PAGEREF _Toc137027430 \h </w:instrText>
      </w:r>
      <w:r w:rsidR="006C778F">
        <w:rPr>
          <w:noProof/>
        </w:rPr>
      </w:r>
      <w:r w:rsidR="006C778F">
        <w:rPr>
          <w:noProof/>
        </w:rPr>
        <w:fldChar w:fldCharType="separate"/>
      </w:r>
      <w:r w:rsidR="006C778F">
        <w:rPr>
          <w:noProof/>
        </w:rPr>
        <w:t>4</w:t>
      </w:r>
      <w:r w:rsidR="006C778F">
        <w:rPr>
          <w:noProof/>
        </w:rPr>
        <w:fldChar w:fldCharType="end"/>
      </w:r>
    </w:p>
    <w:p w14:paraId="39FDB7EB" w14:textId="11696EDA" w:rsidR="006C778F" w:rsidRDefault="006C77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_Toc137027431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8594E7" w14:textId="29BBD7A6" w:rsidR="006C778F" w:rsidRDefault="006C77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_Toc137027432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AE364B" w14:textId="2824AD78" w:rsidR="006C778F" w:rsidRDefault="006C77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_Toc137027433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657C97" w14:textId="7F9A6BB6" w:rsidR="006C778F" w:rsidRDefault="006C778F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Diagrama de Caso de Uso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_Toc137027434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E69802D" w14:textId="5C0718A4" w:rsidR="006C778F" w:rsidRDefault="006C778F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Diagrama de Sequência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_Toc137027435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067230D" w14:textId="35A3B997" w:rsidR="006C778F" w:rsidRDefault="006C778F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Diagrama de Atividade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_Toc137027436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FB8885B" w14:textId="29BE15E8" w:rsidR="006C778F" w:rsidRDefault="006C778F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2.1.4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Diagrama de Estado de Máquina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_Toc137027437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553F4B6" w14:textId="39EA4FA4" w:rsidR="006C778F" w:rsidRPr="006C778F" w:rsidRDefault="006C778F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2.1.5</w:t>
      </w:r>
      <w:r w:rsidRPr="006C778F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Diagrama Business Process Managment Notation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_Toc137027438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DFA217" w14:textId="21497C88" w:rsidR="006C778F" w:rsidRDefault="006C778F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C778F">
        <w:rPr>
          <w:noProof/>
          <w:lang w:val="pt-BR"/>
        </w:rPr>
        <w:t>2.1.6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6C778F">
        <w:rPr>
          <w:noProof/>
          <w:lang w:val="pt-BR"/>
        </w:rPr>
        <w:t>Matriz de Rastreabilidade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_Toc137027439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E5A1A22" w14:textId="62635A00" w:rsidR="006C778F" w:rsidRDefault="006C77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Fluxos Alternativos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_Toc137027440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51A952A8" w14:textId="7A510EFF" w:rsidR="006C778F" w:rsidRDefault="006C778F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Cálculo de MA é &lt; 7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_Toc137027441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7D4DBBC" w14:textId="6487A031" w:rsidR="006C778F" w:rsidRDefault="006C778F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Cálculo da MF é &gt;= 5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_Toc137027442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BFE99EE" w14:textId="7DB73F2F" w:rsidR="006C778F" w:rsidRDefault="006C778F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Cálculo da MF é &lt; 5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_Toc137027443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2164291D" w14:textId="059C270C" w:rsidR="006C778F" w:rsidRDefault="006C778F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fr-FR"/>
        </w:rPr>
        <w:t>2.2.4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Usuário não informa P1 ou P2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_Toc137027444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1A89F582" w14:textId="78E90FC3" w:rsidR="006C778F" w:rsidRDefault="006C778F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2.2.5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Cliente não informa EXAME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_Toc137027445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399C4A01" w14:textId="75F7E19E" w:rsidR="006C778F" w:rsidRDefault="006C77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Requisitos Especiais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_Toc137027446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3BCFD0AB" w14:textId="18F792DF" w:rsidR="006C778F" w:rsidRDefault="006C77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Confiabilidade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_Toc137027447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2E8514D3" w14:textId="00A0E140" w:rsidR="006C778F" w:rsidRDefault="006C77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Usabilidade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_Toc137027448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427CC149" w14:textId="0102F34B" w:rsidR="006C778F" w:rsidRDefault="006C77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Portabilidade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_Toc137027449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470FF72B" w14:textId="71C1BDDC" w:rsidR="006C778F" w:rsidRDefault="006C77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C778F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Precondições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_Toc137027450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4A8A0ACE" w14:textId="7FF458B5" w:rsidR="006C778F" w:rsidRDefault="006C77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Execução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_Toc137027451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2CCD670A" w14:textId="47363205" w:rsidR="006C778F" w:rsidRDefault="006C77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6C778F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Pós-condições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_Toc137027452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5EF6BB2E" w14:textId="329CF748" w:rsidR="006C778F" w:rsidRDefault="006C77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Aguardando Novo Cálculo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_Toc137027453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3A77B7AA" w14:textId="681D1A87" w:rsidR="006C778F" w:rsidRDefault="006C77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Aguardando Nota Exame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_Toc137027454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1DCDDA70" w14:textId="3C2FD78D" w:rsidR="006C778F" w:rsidRDefault="006C77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Pontos de Realização</w:t>
      </w:r>
      <w:r w:rsidRPr="006C778F">
        <w:rPr>
          <w:noProof/>
          <w:lang w:val="pt-BR"/>
        </w:rPr>
        <w:tab/>
      </w:r>
      <w:r>
        <w:rPr>
          <w:noProof/>
        </w:rPr>
        <w:fldChar w:fldCharType="begin"/>
      </w:r>
      <w:r w:rsidRPr="006C778F">
        <w:rPr>
          <w:noProof/>
          <w:lang w:val="pt-BR"/>
        </w:rPr>
        <w:instrText xml:space="preserve"> PAGEREF _Toc137027455 \h </w:instrText>
      </w:r>
      <w:r>
        <w:rPr>
          <w:noProof/>
        </w:rPr>
      </w:r>
      <w:r>
        <w:rPr>
          <w:noProof/>
        </w:rPr>
        <w:fldChar w:fldCharType="separate"/>
      </w:r>
      <w:r w:rsidRPr="006C778F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D41C0D1" w14:textId="1AECE87B" w:rsidR="006C778F" w:rsidRDefault="006C77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Calcular MA</w:t>
      </w:r>
      <w:r w:rsidRPr="00AD6DE7">
        <w:rPr>
          <w:noProof/>
          <w:lang w:val="pt-BR"/>
        </w:rPr>
        <w:tab/>
      </w:r>
      <w:r>
        <w:rPr>
          <w:noProof/>
        </w:rPr>
        <w:fldChar w:fldCharType="begin"/>
      </w:r>
      <w:r w:rsidRPr="00AD6DE7">
        <w:rPr>
          <w:noProof/>
          <w:lang w:val="pt-BR"/>
        </w:rPr>
        <w:instrText xml:space="preserve"> PAGEREF _Toc137027456 \h </w:instrText>
      </w:r>
      <w:r>
        <w:rPr>
          <w:noProof/>
        </w:rPr>
      </w:r>
      <w:r>
        <w:rPr>
          <w:noProof/>
        </w:rPr>
        <w:fldChar w:fldCharType="separate"/>
      </w:r>
      <w:r w:rsidRPr="00AD6DE7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E8F12BA" w14:textId="0714BC45" w:rsidR="006C778F" w:rsidRDefault="006C778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FA6A27">
        <w:rPr>
          <w:noProof/>
          <w:lang w:val="pt-BR"/>
        </w:rPr>
        <w:t>6.2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FA6A27">
        <w:rPr>
          <w:noProof/>
          <w:lang w:val="pt-BR"/>
        </w:rPr>
        <w:t>Calcular MF</w:t>
      </w:r>
      <w:r w:rsidRPr="00AD6DE7">
        <w:rPr>
          <w:noProof/>
          <w:lang w:val="pt-BR"/>
        </w:rPr>
        <w:tab/>
      </w:r>
      <w:r>
        <w:rPr>
          <w:noProof/>
        </w:rPr>
        <w:fldChar w:fldCharType="begin"/>
      </w:r>
      <w:r w:rsidRPr="00AD6DE7">
        <w:rPr>
          <w:noProof/>
          <w:lang w:val="pt-BR"/>
        </w:rPr>
        <w:instrText xml:space="preserve"> PAGEREF _Toc137027457 \h </w:instrText>
      </w:r>
      <w:r>
        <w:rPr>
          <w:noProof/>
        </w:rPr>
      </w:r>
      <w:r>
        <w:rPr>
          <w:noProof/>
        </w:rPr>
        <w:fldChar w:fldCharType="separate"/>
      </w:r>
      <w:r w:rsidRPr="00AD6DE7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3268082" w14:textId="1CA435A4" w:rsidR="00C1434A" w:rsidRPr="00AD6DE7" w:rsidRDefault="00000000">
      <w:pPr>
        <w:pStyle w:val="Ttulo"/>
        <w:rPr>
          <w:lang w:val="pt-BR"/>
        </w:rPr>
      </w:pPr>
      <w:r>
        <w:fldChar w:fldCharType="end"/>
      </w:r>
      <w:r w:rsidRPr="009C6026">
        <w:rPr>
          <w:lang w:val="pt-BR"/>
        </w:rPr>
        <w:br w:type="page"/>
      </w:r>
      <w:r>
        <w:lastRenderedPageBreak/>
        <w:fldChar w:fldCharType="begin"/>
      </w:r>
      <w:r w:rsidRPr="009C6026">
        <w:rPr>
          <w:lang w:val="pt-BR"/>
        </w:rPr>
        <w:instrText xml:space="preserve">TITLE  \* MERGEFORMAT </w:instrText>
      </w:r>
      <w:r>
        <w:fldChar w:fldCharType="separate"/>
      </w:r>
      <w:r w:rsidR="009C6026" w:rsidRPr="009C6026">
        <w:rPr>
          <w:lang w:val="pt-BR"/>
        </w:rPr>
        <w:t xml:space="preserve">Especificação de Caso de Uso: </w:t>
      </w:r>
      <w:r w:rsidR="009C3CCF">
        <w:rPr>
          <w:lang w:val="pt-BR"/>
        </w:rPr>
        <w:t>C</w:t>
      </w:r>
      <w:r w:rsidR="00AD6DE7">
        <w:rPr>
          <w:lang w:val="pt-BR"/>
        </w:rPr>
        <w:t>alculadora de</w:t>
      </w:r>
      <w:r>
        <w:fldChar w:fldCharType="end"/>
      </w:r>
      <w:r w:rsidR="00AD6DE7" w:rsidRPr="00AD6DE7">
        <w:rPr>
          <w:lang w:val="pt-BR"/>
        </w:rPr>
        <w:t xml:space="preserve"> </w:t>
      </w:r>
      <w:r w:rsidR="00AD6DE7">
        <w:rPr>
          <w:lang w:val="pt-BR"/>
        </w:rPr>
        <w:t>Notas</w:t>
      </w:r>
    </w:p>
    <w:p w14:paraId="671CC5DA" w14:textId="77777777" w:rsidR="00C1434A" w:rsidRPr="009C6026" w:rsidRDefault="00C1434A">
      <w:pPr>
        <w:pStyle w:val="InfoBlue"/>
        <w:rPr>
          <w:lang w:val="pt-BR"/>
        </w:rPr>
      </w:pPr>
    </w:p>
    <w:p w14:paraId="2BB213C6" w14:textId="248A6457" w:rsidR="00C1434A" w:rsidRDefault="009C6026">
      <w:pPr>
        <w:pStyle w:val="Ttulo1"/>
        <w:ind w:left="1080" w:hanging="360"/>
      </w:pPr>
      <w:bookmarkStart w:id="0" w:name="_Toc137027430"/>
      <w:bookmarkStart w:id="1" w:name="_Toc425054504"/>
      <w:bookmarkStart w:id="2" w:name="_Toc423410238"/>
      <w:r>
        <w:rPr>
          <w:lang w:val="pt-BR"/>
        </w:rPr>
        <w:t>C</w:t>
      </w:r>
      <w:r w:rsidR="002C0EDF">
        <w:rPr>
          <w:lang w:val="pt-BR"/>
        </w:rPr>
        <w:t>alculadora de Notas</w:t>
      </w:r>
      <w:bookmarkEnd w:id="0"/>
      <w:r>
        <w:t xml:space="preserve"> </w:t>
      </w:r>
    </w:p>
    <w:p w14:paraId="69AD50BE" w14:textId="77777777" w:rsidR="00C1434A" w:rsidRDefault="00000000">
      <w:pPr>
        <w:pStyle w:val="Ttulo2"/>
      </w:pPr>
      <w:bookmarkStart w:id="3" w:name="_Toc137027431"/>
      <w:r>
        <w:rPr>
          <w:lang w:val="pt-BR"/>
        </w:rPr>
        <w:t>Breve Descrição</w:t>
      </w:r>
      <w:bookmarkEnd w:id="1"/>
      <w:bookmarkEnd w:id="2"/>
      <w:bookmarkEnd w:id="3"/>
    </w:p>
    <w:p w14:paraId="4B9325C5" w14:textId="7D4697E3" w:rsidR="009C6026" w:rsidRPr="009C6026" w:rsidRDefault="009C6026" w:rsidP="009C6026">
      <w:pPr>
        <w:pStyle w:val="InfoBlue"/>
        <w:rPr>
          <w:lang w:val="pt-BR"/>
        </w:rPr>
      </w:pPr>
      <w:r w:rsidRPr="00515085">
        <w:rPr>
          <w:i w:val="0"/>
          <w:iCs w:val="0"/>
          <w:color w:val="auto"/>
          <w:lang w:val="pt-BR"/>
        </w:rPr>
        <w:t xml:space="preserve">Este caso de uso tem por finalidade </w:t>
      </w:r>
      <w:r w:rsidR="002C0EDF">
        <w:rPr>
          <w:i w:val="0"/>
          <w:iCs w:val="0"/>
          <w:color w:val="auto"/>
          <w:lang w:val="pt-BR"/>
        </w:rPr>
        <w:t xml:space="preserve">realizar o </w:t>
      </w:r>
      <w:r w:rsidR="00AD6DE7">
        <w:rPr>
          <w:i w:val="0"/>
          <w:iCs w:val="0"/>
          <w:color w:val="auto"/>
          <w:lang w:val="pt-BR"/>
        </w:rPr>
        <w:t>cálculo</w:t>
      </w:r>
      <w:r w:rsidR="002C0EDF">
        <w:rPr>
          <w:i w:val="0"/>
          <w:iCs w:val="0"/>
          <w:color w:val="auto"/>
          <w:lang w:val="pt-BR"/>
        </w:rPr>
        <w:t xml:space="preserve"> da Média Aritmética de um aluno a partir das suas notas de prova P1 e P2, classificando se o aluno </w:t>
      </w:r>
      <w:r w:rsidR="002C34CF">
        <w:rPr>
          <w:i w:val="0"/>
          <w:iCs w:val="0"/>
          <w:color w:val="auto"/>
          <w:lang w:val="pt-BR"/>
        </w:rPr>
        <w:t>se encontra</w:t>
      </w:r>
      <w:r w:rsidR="002C0EDF">
        <w:rPr>
          <w:i w:val="0"/>
          <w:iCs w:val="0"/>
          <w:color w:val="auto"/>
          <w:lang w:val="pt-BR"/>
        </w:rPr>
        <w:t xml:space="preserve"> inicialmente APROVADO ou se necessita realização de uma terceira prova EXAME, sendo assim calculado sua Média Final e classificando como APROVADO ou REPROVADO.</w:t>
      </w:r>
    </w:p>
    <w:p w14:paraId="3D68B171" w14:textId="77777777" w:rsidR="00C1434A" w:rsidRDefault="00000000">
      <w:pPr>
        <w:pStyle w:val="Ttulo1"/>
        <w:widowControl/>
        <w:ind w:left="1080" w:hanging="360"/>
        <w:rPr>
          <w:lang w:val="pt-BR"/>
        </w:rPr>
      </w:pPr>
      <w:bookmarkStart w:id="4" w:name="_Toc425054505"/>
      <w:bookmarkStart w:id="5" w:name="_Toc423410239"/>
      <w:bookmarkStart w:id="6" w:name="_Toc137027432"/>
      <w:r>
        <w:rPr>
          <w:lang w:val="pt-BR"/>
        </w:rPr>
        <w:t>Fluxo de Eventos</w:t>
      </w:r>
      <w:bookmarkEnd w:id="4"/>
      <w:bookmarkEnd w:id="5"/>
      <w:bookmarkEnd w:id="6"/>
    </w:p>
    <w:p w14:paraId="19A4A0B4" w14:textId="77777777" w:rsidR="001D14DA" w:rsidRDefault="001D14DA" w:rsidP="001D14DA">
      <w:pPr>
        <w:rPr>
          <w:lang w:val="pt-BR"/>
        </w:rPr>
      </w:pPr>
    </w:p>
    <w:p w14:paraId="7F65A6D6" w14:textId="7FCFB4EF" w:rsidR="00BE5440" w:rsidRDefault="002C0EDF" w:rsidP="00BE5440">
      <w:pPr>
        <w:keepNext/>
        <w:jc w:val="center"/>
      </w:pPr>
      <w:r>
        <w:rPr>
          <w:noProof/>
          <w:snapToGrid/>
        </w:rPr>
        <w:drawing>
          <wp:inline distT="0" distB="0" distL="0" distR="0" wp14:anchorId="5E5D3EC4" wp14:editId="729F1DAB">
            <wp:extent cx="5509260" cy="3829407"/>
            <wp:effectExtent l="0" t="0" r="0" b="0"/>
            <wp:docPr id="16025301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3010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352" cy="38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750" w14:textId="33A107A3" w:rsidR="009C3CCF" w:rsidRPr="00BE5440" w:rsidRDefault="00BE5440" w:rsidP="00BE5440">
      <w:pPr>
        <w:pStyle w:val="Legenda"/>
        <w:jc w:val="center"/>
        <w:rPr>
          <w:lang w:val="pt-BR"/>
        </w:rPr>
      </w:pPr>
      <w:r w:rsidRPr="00BE5440">
        <w:rPr>
          <w:lang w:val="pt-BR"/>
        </w:rPr>
        <w:t xml:space="preserve">Figure </w:t>
      </w:r>
      <w:r>
        <w:fldChar w:fldCharType="begin"/>
      </w:r>
      <w:r w:rsidRPr="00BE5440">
        <w:rPr>
          <w:lang w:val="pt-BR"/>
        </w:rPr>
        <w:instrText xml:space="preserve"> SEQ Figure \* ARABIC </w:instrText>
      </w:r>
      <w:r>
        <w:fldChar w:fldCharType="separate"/>
      </w:r>
      <w:r w:rsidR="006F7448">
        <w:rPr>
          <w:noProof/>
          <w:lang w:val="pt-BR"/>
        </w:rPr>
        <w:t>1</w:t>
      </w:r>
      <w:r>
        <w:fldChar w:fldCharType="end"/>
      </w:r>
      <w:r w:rsidRPr="00BE5440">
        <w:rPr>
          <w:lang w:val="pt-BR"/>
        </w:rPr>
        <w:t xml:space="preserve"> Diagrama de Caso de Uso de Negócio</w:t>
      </w:r>
    </w:p>
    <w:p w14:paraId="746C179C" w14:textId="77777777" w:rsidR="00C1434A" w:rsidRDefault="00000000">
      <w:pPr>
        <w:pStyle w:val="Ttulo2"/>
        <w:widowControl/>
        <w:rPr>
          <w:lang w:val="fr-FR"/>
        </w:rPr>
      </w:pPr>
      <w:bookmarkStart w:id="7" w:name="_Toc425054506"/>
      <w:bookmarkStart w:id="8" w:name="_Toc423410240"/>
      <w:bookmarkStart w:id="9" w:name="_Toc137027433"/>
      <w:r>
        <w:rPr>
          <w:lang w:val="pt-BR"/>
        </w:rPr>
        <w:t>Fluxo Básico</w:t>
      </w:r>
      <w:bookmarkEnd w:id="7"/>
      <w:bookmarkEnd w:id="8"/>
      <w:bookmarkEnd w:id="9"/>
      <w:r>
        <w:rPr>
          <w:lang w:val="fr-FR"/>
        </w:rPr>
        <w:t xml:space="preserve"> </w:t>
      </w:r>
    </w:p>
    <w:p w14:paraId="720F9BC0" w14:textId="76351DCA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O </w:t>
      </w:r>
      <w:r w:rsidR="002C0EDF">
        <w:rPr>
          <w:lang w:val="pt-BR"/>
        </w:rPr>
        <w:t>Usuário</w:t>
      </w:r>
      <w:r>
        <w:rPr>
          <w:lang w:val="pt-BR"/>
        </w:rPr>
        <w:t xml:space="preserve"> acessa o software;</w:t>
      </w:r>
    </w:p>
    <w:p w14:paraId="1ACF54E1" w14:textId="7A1193B7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Informa </w:t>
      </w:r>
      <w:r w:rsidR="002C0EDF">
        <w:rPr>
          <w:lang w:val="pt-BR"/>
        </w:rPr>
        <w:t>as notas</w:t>
      </w:r>
      <w:r>
        <w:rPr>
          <w:lang w:val="pt-BR"/>
        </w:rPr>
        <w:t xml:space="preserve"> </w:t>
      </w:r>
      <w:r w:rsidR="002C0EDF">
        <w:rPr>
          <w:lang w:val="pt-BR"/>
        </w:rPr>
        <w:t>P1</w:t>
      </w:r>
      <w:r>
        <w:rPr>
          <w:lang w:val="pt-BR"/>
        </w:rPr>
        <w:t xml:space="preserve"> e </w:t>
      </w:r>
      <w:r w:rsidR="002C0EDF">
        <w:rPr>
          <w:lang w:val="pt-BR"/>
        </w:rPr>
        <w:t>P2</w:t>
      </w:r>
      <w:r>
        <w:rPr>
          <w:lang w:val="pt-BR"/>
        </w:rPr>
        <w:t>;</w:t>
      </w:r>
    </w:p>
    <w:p w14:paraId="314D19C0" w14:textId="253A472B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Pressiona o botão Calcular;</w:t>
      </w:r>
    </w:p>
    <w:p w14:paraId="065BB678" w14:textId="1DEC5899" w:rsidR="001D14DA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O sistema realiza o cálc</w:t>
      </w:r>
      <w:r w:rsidR="002C0EDF">
        <w:rPr>
          <w:lang w:val="pt-BR"/>
        </w:rPr>
        <w:t>ulo da Média Aritmética (MA)</w:t>
      </w:r>
      <w:r>
        <w:rPr>
          <w:lang w:val="pt-BR"/>
        </w:rPr>
        <w:t>;</w:t>
      </w:r>
    </w:p>
    <w:p w14:paraId="0FD9A8BC" w14:textId="75CBD419" w:rsidR="002C0EDF" w:rsidRDefault="001D14DA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O sistema </w:t>
      </w:r>
      <w:r w:rsidR="002C0EDF">
        <w:rPr>
          <w:lang w:val="pt-BR"/>
        </w:rPr>
        <w:t>valida se a MA é &gt;= 7 (maior ou igual à 7)</w:t>
      </w:r>
      <w:r w:rsidR="00BC02D6">
        <w:rPr>
          <w:lang w:val="pt-BR"/>
        </w:rPr>
        <w:t>;</w:t>
      </w:r>
    </w:p>
    <w:p w14:paraId="55D83269" w14:textId="13359D25" w:rsidR="001D14DA" w:rsidRDefault="002C0EDF" w:rsidP="001D14DA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Sendo a MA &gt;=7</w:t>
      </w:r>
      <w:r w:rsidR="00BC02D6">
        <w:rPr>
          <w:lang w:val="pt-BR"/>
        </w:rPr>
        <w:t xml:space="preserve"> o sistema retorna o resultado MA e mensagem “APROVADO” ao usuário.</w:t>
      </w:r>
      <w:r w:rsidR="001D14DA">
        <w:rPr>
          <w:lang w:val="pt-BR"/>
        </w:rPr>
        <w:t xml:space="preserve"> </w:t>
      </w:r>
    </w:p>
    <w:p w14:paraId="2737034E" w14:textId="72C2A1A5" w:rsidR="00BE5440" w:rsidRDefault="00BE5440" w:rsidP="00BE5440">
      <w:pPr>
        <w:pStyle w:val="Ttulo3"/>
        <w:rPr>
          <w:lang w:val="pt-BR"/>
        </w:rPr>
      </w:pPr>
      <w:bookmarkStart w:id="10" w:name="_Toc137027434"/>
      <w:r>
        <w:rPr>
          <w:lang w:val="pt-BR"/>
        </w:rPr>
        <w:lastRenderedPageBreak/>
        <w:t>Diagrama de Caso de Uso</w:t>
      </w:r>
      <w:bookmarkEnd w:id="10"/>
    </w:p>
    <w:p w14:paraId="671E3BD5" w14:textId="73C825A1" w:rsidR="006F7448" w:rsidRDefault="00BC02D6" w:rsidP="006F7448">
      <w:pPr>
        <w:pStyle w:val="Corpodetexto"/>
        <w:keepNext/>
        <w:ind w:left="0"/>
        <w:jc w:val="center"/>
      </w:pPr>
      <w:r>
        <w:rPr>
          <w:noProof/>
          <w:snapToGrid/>
        </w:rPr>
        <w:drawing>
          <wp:inline distT="0" distB="0" distL="0" distR="0" wp14:anchorId="60587EE2" wp14:editId="2B32ACB2">
            <wp:extent cx="5598575" cy="4183380"/>
            <wp:effectExtent l="0" t="0" r="2540" b="7620"/>
            <wp:docPr id="157337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73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024" cy="418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F74" w14:textId="642BECB1" w:rsidR="00BE5440" w:rsidRPr="006F7448" w:rsidRDefault="006F7448" w:rsidP="006F7448">
      <w:pPr>
        <w:pStyle w:val="Legenda"/>
        <w:jc w:val="center"/>
        <w:rPr>
          <w:lang w:val="pt-BR"/>
        </w:rPr>
      </w:pPr>
      <w:r w:rsidRPr="006F7448">
        <w:rPr>
          <w:lang w:val="pt-BR"/>
        </w:rPr>
        <w:t xml:space="preserve">Figure </w:t>
      </w:r>
      <w:r>
        <w:fldChar w:fldCharType="begin"/>
      </w:r>
      <w:r w:rsidRPr="006F7448">
        <w:rPr>
          <w:lang w:val="pt-BR"/>
        </w:rPr>
        <w:instrText xml:space="preserve"> SEQ Figure \* ARABIC </w:instrText>
      </w:r>
      <w:r>
        <w:fldChar w:fldCharType="separate"/>
      </w:r>
      <w:r>
        <w:rPr>
          <w:noProof/>
          <w:lang w:val="pt-BR"/>
        </w:rPr>
        <w:t>2</w:t>
      </w:r>
      <w:r>
        <w:fldChar w:fldCharType="end"/>
      </w:r>
      <w:r w:rsidRPr="006F7448">
        <w:rPr>
          <w:lang w:val="pt-BR"/>
        </w:rPr>
        <w:t xml:space="preserve"> Diagrama de Caso de Uso</w:t>
      </w:r>
    </w:p>
    <w:p w14:paraId="5C3DEAE5" w14:textId="77777777" w:rsidR="00BE5440" w:rsidRDefault="00BE5440" w:rsidP="00BE5440">
      <w:pPr>
        <w:jc w:val="center"/>
        <w:rPr>
          <w:lang w:val="pt-BR"/>
        </w:rPr>
      </w:pPr>
    </w:p>
    <w:p w14:paraId="34EB7254" w14:textId="6730E0BD" w:rsidR="00BE5440" w:rsidRDefault="00BE5440" w:rsidP="00BE5440">
      <w:pPr>
        <w:pStyle w:val="Ttulo3"/>
        <w:rPr>
          <w:lang w:val="pt-BR"/>
        </w:rPr>
      </w:pPr>
      <w:bookmarkStart w:id="11" w:name="_Toc137027435"/>
      <w:r>
        <w:rPr>
          <w:lang w:val="pt-BR"/>
        </w:rPr>
        <w:lastRenderedPageBreak/>
        <w:t>Diagrama de Sequência</w:t>
      </w:r>
      <w:bookmarkEnd w:id="11"/>
    </w:p>
    <w:p w14:paraId="08DAB3EF" w14:textId="47CDA8F7" w:rsidR="006F7448" w:rsidRDefault="00BC02D6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37D7F0E2" wp14:editId="190AC819">
            <wp:extent cx="5943600" cy="4012565"/>
            <wp:effectExtent l="0" t="0" r="0" b="6985"/>
            <wp:docPr id="15136578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57865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C22" w14:textId="6FD53E50" w:rsidR="00BE5440" w:rsidRDefault="006F7448" w:rsidP="006F7448">
      <w:pPr>
        <w:pStyle w:val="Legenda"/>
        <w:jc w:val="center"/>
        <w:rPr>
          <w:lang w:val="pt-B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</w:p>
    <w:p w14:paraId="532559FE" w14:textId="77777777" w:rsidR="00BE5440" w:rsidRDefault="00BE5440" w:rsidP="00BE5440">
      <w:pPr>
        <w:jc w:val="center"/>
        <w:rPr>
          <w:lang w:val="pt-BR"/>
        </w:rPr>
      </w:pPr>
    </w:p>
    <w:p w14:paraId="20E1791B" w14:textId="3FBD54EB" w:rsidR="00BE5440" w:rsidRDefault="00BE5440" w:rsidP="00BE5440">
      <w:pPr>
        <w:pStyle w:val="Ttulo3"/>
        <w:rPr>
          <w:lang w:val="pt-BR"/>
        </w:rPr>
      </w:pPr>
      <w:bookmarkStart w:id="12" w:name="_Toc137027436"/>
      <w:r>
        <w:rPr>
          <w:lang w:val="pt-BR"/>
        </w:rPr>
        <w:lastRenderedPageBreak/>
        <w:t>Diagrama de Atividade</w:t>
      </w:r>
      <w:bookmarkEnd w:id="12"/>
    </w:p>
    <w:p w14:paraId="552EB334" w14:textId="37680F08" w:rsidR="006F7448" w:rsidRDefault="00BC02D6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2E1585F7" wp14:editId="43E2F3CA">
            <wp:extent cx="5943600" cy="5742305"/>
            <wp:effectExtent l="0" t="0" r="0" b="0"/>
            <wp:docPr id="11256496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49646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BD90" w14:textId="0D0CF10F" w:rsidR="00BE5440" w:rsidRDefault="006F7448" w:rsidP="006F7448">
      <w:pPr>
        <w:pStyle w:val="Legenda"/>
        <w:jc w:val="center"/>
        <w:rPr>
          <w:lang w:val="pt-B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Atividade</w:t>
      </w:r>
      <w:proofErr w:type="spellEnd"/>
    </w:p>
    <w:p w14:paraId="22FE896F" w14:textId="77777777" w:rsidR="00BE5440" w:rsidRDefault="00BE5440" w:rsidP="00BE5440">
      <w:pPr>
        <w:jc w:val="center"/>
        <w:rPr>
          <w:lang w:val="pt-BR"/>
        </w:rPr>
      </w:pPr>
    </w:p>
    <w:p w14:paraId="3AF839F5" w14:textId="7F98E295" w:rsidR="00BE5440" w:rsidRDefault="00BE5440" w:rsidP="00BE5440">
      <w:pPr>
        <w:pStyle w:val="Ttulo3"/>
        <w:rPr>
          <w:lang w:val="pt-BR"/>
        </w:rPr>
      </w:pPr>
      <w:bookmarkStart w:id="13" w:name="_Toc137027437"/>
      <w:r>
        <w:rPr>
          <w:lang w:val="pt-BR"/>
        </w:rPr>
        <w:lastRenderedPageBreak/>
        <w:t>Diagrama de Estado de Máquina</w:t>
      </w:r>
      <w:bookmarkEnd w:id="13"/>
    </w:p>
    <w:p w14:paraId="61434C40" w14:textId="274DE138" w:rsidR="006F7448" w:rsidRDefault="00BC02D6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71C5DE7C" wp14:editId="54C6670E">
            <wp:extent cx="5664007" cy="2392680"/>
            <wp:effectExtent l="0" t="0" r="0" b="7620"/>
            <wp:docPr id="6254096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09619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5303" cy="23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F59F" w14:textId="7ACEB50D" w:rsidR="00BE5440" w:rsidRPr="006F7448" w:rsidRDefault="006F7448" w:rsidP="006F7448">
      <w:pPr>
        <w:pStyle w:val="Legenda"/>
        <w:jc w:val="center"/>
        <w:rPr>
          <w:lang w:val="pt-BR"/>
        </w:rPr>
      </w:pPr>
      <w:r w:rsidRPr="006F7448">
        <w:rPr>
          <w:lang w:val="pt-BR"/>
        </w:rPr>
        <w:t xml:space="preserve">Figure </w:t>
      </w:r>
      <w:r>
        <w:fldChar w:fldCharType="begin"/>
      </w:r>
      <w:r w:rsidRPr="006F7448">
        <w:rPr>
          <w:lang w:val="pt-BR"/>
        </w:rPr>
        <w:instrText xml:space="preserve"> SEQ Figure \* ARABIC </w:instrText>
      </w:r>
      <w:r>
        <w:fldChar w:fldCharType="separate"/>
      </w:r>
      <w:r>
        <w:rPr>
          <w:noProof/>
          <w:lang w:val="pt-BR"/>
        </w:rPr>
        <w:t>5</w:t>
      </w:r>
      <w:r>
        <w:fldChar w:fldCharType="end"/>
      </w:r>
      <w:r w:rsidRPr="006F7448">
        <w:rPr>
          <w:lang w:val="pt-BR"/>
        </w:rPr>
        <w:t xml:space="preserve"> Diagrama de Estado de Máquina</w:t>
      </w:r>
    </w:p>
    <w:p w14:paraId="5A9EE953" w14:textId="77777777" w:rsidR="006F7448" w:rsidRDefault="006F7448" w:rsidP="006F7448">
      <w:pPr>
        <w:rPr>
          <w:lang w:val="pt-BR"/>
        </w:rPr>
      </w:pPr>
    </w:p>
    <w:p w14:paraId="073B52D5" w14:textId="3CEB2330" w:rsidR="006F7448" w:rsidRDefault="006F7448" w:rsidP="006F7448">
      <w:pPr>
        <w:pStyle w:val="Ttulo3"/>
      </w:pPr>
      <w:bookmarkStart w:id="14" w:name="_Toc137027438"/>
      <w:proofErr w:type="spellStart"/>
      <w:r w:rsidRPr="006F7448">
        <w:t>Diagrama</w:t>
      </w:r>
      <w:proofErr w:type="spellEnd"/>
      <w:r w:rsidRPr="006F7448">
        <w:t xml:space="preserve"> Business Process </w:t>
      </w:r>
      <w:proofErr w:type="spellStart"/>
      <w:r w:rsidRPr="006F7448">
        <w:t>Managment</w:t>
      </w:r>
      <w:proofErr w:type="spellEnd"/>
      <w:r w:rsidRPr="006F7448">
        <w:t xml:space="preserve"> Not</w:t>
      </w:r>
      <w:r>
        <w:t>ation</w:t>
      </w:r>
      <w:bookmarkEnd w:id="14"/>
    </w:p>
    <w:p w14:paraId="4268011C" w14:textId="7BF54FB1" w:rsidR="006F7448" w:rsidRDefault="00BC02D6" w:rsidP="006F7448">
      <w:pPr>
        <w:keepNext/>
        <w:jc w:val="center"/>
      </w:pPr>
      <w:r>
        <w:rPr>
          <w:noProof/>
          <w:snapToGrid/>
        </w:rPr>
        <w:drawing>
          <wp:inline distT="0" distB="0" distL="0" distR="0" wp14:anchorId="0CFF3503" wp14:editId="4AE2E8F1">
            <wp:extent cx="5669280" cy="2350692"/>
            <wp:effectExtent l="0" t="0" r="7620" b="0"/>
            <wp:docPr id="20448452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45276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9783" cy="23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8F13" w14:textId="27A9E328" w:rsidR="006F7448" w:rsidRDefault="006F7448" w:rsidP="006F7448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Diagrama</w:t>
      </w:r>
      <w:proofErr w:type="spellEnd"/>
      <w:r>
        <w:t xml:space="preserve"> BPMN</w:t>
      </w:r>
    </w:p>
    <w:p w14:paraId="166DC7E6" w14:textId="77777777" w:rsidR="00640A25" w:rsidRDefault="00640A25" w:rsidP="00640A25"/>
    <w:p w14:paraId="1C7B24E9" w14:textId="72D4925A" w:rsidR="00640A25" w:rsidRDefault="00640A25" w:rsidP="00640A25">
      <w:pPr>
        <w:pStyle w:val="Ttulo3"/>
      </w:pPr>
      <w:bookmarkStart w:id="15" w:name="_Toc137027439"/>
      <w:r>
        <w:t>Matriz de Rastreabilidade</w:t>
      </w:r>
      <w:bookmarkEnd w:id="15"/>
    </w:p>
    <w:tbl>
      <w:tblPr>
        <w:tblW w:w="92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"/>
        <w:gridCol w:w="4030"/>
        <w:gridCol w:w="782"/>
        <w:gridCol w:w="782"/>
        <w:gridCol w:w="782"/>
        <w:gridCol w:w="782"/>
        <w:gridCol w:w="782"/>
        <w:gridCol w:w="782"/>
      </w:tblGrid>
      <w:tr w:rsidR="00027DF4" w:rsidRPr="00BC02D6" w14:paraId="01F67061" w14:textId="77777777" w:rsidTr="00027DF4">
        <w:trPr>
          <w:trHeight w:val="316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933DA" w14:textId="77777777" w:rsidR="00BC02D6" w:rsidRPr="00BC02D6" w:rsidRDefault="00BC02D6" w:rsidP="00027DF4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ID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86E90C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Caso de Uso Notas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A73A55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759651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4604B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BEDFEF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A1A0A0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9BFAEF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6</w:t>
            </w:r>
          </w:p>
        </w:tc>
      </w:tr>
      <w:tr w:rsidR="00027DF4" w:rsidRPr="00BC02D6" w14:paraId="53627514" w14:textId="77777777" w:rsidTr="00027DF4">
        <w:trPr>
          <w:trHeight w:val="316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41ECA3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01A4A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Informar Notas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9D30AC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560FB46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4945629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9BA69C3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F785C3E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777A0D9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FF0000"/>
                <w:sz w:val="24"/>
                <w:szCs w:val="24"/>
                <w:lang w:val="pt-BR" w:eastAsia="pt-BR"/>
              </w:rPr>
              <w:t> </w:t>
            </w:r>
          </w:p>
        </w:tc>
      </w:tr>
      <w:tr w:rsidR="00027DF4" w:rsidRPr="00BC02D6" w14:paraId="038F2DF6" w14:textId="77777777" w:rsidTr="00027DF4">
        <w:trPr>
          <w:trHeight w:val="316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326EB7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E0BEB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Calcular MA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BABFB02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FC954E4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9CA8E82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ACA0FB4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4C95D9B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C18EED5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027DF4" w:rsidRPr="00BC02D6" w14:paraId="25E8CD9D" w14:textId="77777777" w:rsidTr="00027DF4">
        <w:trPr>
          <w:trHeight w:val="316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E2DBE8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B2D31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Retornar MA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5A1AFCD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6E2471A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CEA58F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FB2351E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2AC9564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1EC00D6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027DF4" w:rsidRPr="00BC02D6" w14:paraId="34EC5954" w14:textId="77777777" w:rsidTr="00027DF4">
        <w:trPr>
          <w:trHeight w:val="316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24B887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C81198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 xml:space="preserve">Informar </w:t>
            </w:r>
            <w:proofErr w:type="spellStart"/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Ex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C57EC7B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417F2B1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5C63922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8A961B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FAD71F6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BF9B046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027DF4" w:rsidRPr="00BC02D6" w14:paraId="4EFD6BDF" w14:textId="77777777" w:rsidTr="00027DF4">
        <w:trPr>
          <w:trHeight w:val="316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2BB492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B22B3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Calcular MF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B2F08D1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67200F6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E9B9855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22FF336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921BAE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43CE3D7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027DF4" w:rsidRPr="00BC02D6" w14:paraId="6512BA88" w14:textId="77777777" w:rsidTr="00027DF4">
        <w:trPr>
          <w:trHeight w:val="316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202FC3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6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53F4E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Retornar MF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BEA69BB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AE6EEF8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86A773C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76D1C27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FDDD877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CC60DF8" w14:textId="77777777" w:rsidR="00BC02D6" w:rsidRPr="00BC02D6" w:rsidRDefault="00BC02D6" w:rsidP="00BC02D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</w:pPr>
            <w:r w:rsidRPr="00BC02D6">
              <w:rPr>
                <w:rFonts w:ascii="Arial" w:hAnsi="Arial" w:cs="Arial"/>
                <w:snapToGrid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</w:tbl>
    <w:p w14:paraId="65A83CC0" w14:textId="77777777" w:rsidR="00640A25" w:rsidRPr="00640A25" w:rsidRDefault="00640A25" w:rsidP="00640A25"/>
    <w:p w14:paraId="3D3A6606" w14:textId="77777777" w:rsidR="00C1434A" w:rsidRDefault="00000000">
      <w:pPr>
        <w:pStyle w:val="Ttulo2"/>
        <w:widowControl/>
        <w:rPr>
          <w:lang w:val="pt-BR"/>
        </w:rPr>
      </w:pPr>
      <w:bookmarkStart w:id="16" w:name="_Toc425054507"/>
      <w:bookmarkStart w:id="17" w:name="_Toc423410241"/>
      <w:bookmarkStart w:id="18" w:name="_Toc137027440"/>
      <w:r>
        <w:rPr>
          <w:lang w:val="pt-BR"/>
        </w:rPr>
        <w:lastRenderedPageBreak/>
        <w:t>Fluxos Alternativos</w:t>
      </w:r>
      <w:bookmarkEnd w:id="16"/>
      <w:bookmarkEnd w:id="17"/>
      <w:bookmarkEnd w:id="18"/>
    </w:p>
    <w:p w14:paraId="061CBA5A" w14:textId="278BF609" w:rsidR="00184D72" w:rsidRDefault="00184D72" w:rsidP="00184D72">
      <w:pPr>
        <w:pStyle w:val="Ttulo3"/>
        <w:rPr>
          <w:lang w:val="pt-BR"/>
        </w:rPr>
      </w:pPr>
      <w:bookmarkStart w:id="19" w:name="_Toc137027441"/>
      <w:r>
        <w:rPr>
          <w:lang w:val="pt-BR"/>
        </w:rPr>
        <w:t>Cálculo de MA é &lt; 7</w:t>
      </w:r>
      <w:bookmarkEnd w:id="19"/>
    </w:p>
    <w:p w14:paraId="71264C34" w14:textId="5D445515" w:rsidR="00184D72" w:rsidRDefault="00184D72" w:rsidP="00184D72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 Se o resultado do cálculo da MA for menor que 7;</w:t>
      </w:r>
    </w:p>
    <w:p w14:paraId="69DC79FE" w14:textId="5642B18F" w:rsidR="00184D72" w:rsidRDefault="00184D72" w:rsidP="00184D72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O sistema solicita que o usuário informe a nota EXAME;</w:t>
      </w:r>
    </w:p>
    <w:p w14:paraId="4335A2BB" w14:textId="515F0015" w:rsidR="00184D72" w:rsidRDefault="00184D72" w:rsidP="00184D72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O sistema realiza o cálculo da Média Final (MF);</w:t>
      </w:r>
    </w:p>
    <w:p w14:paraId="4D9458C9" w14:textId="66076BC2" w:rsidR="00184D72" w:rsidRDefault="00184D72" w:rsidP="00184D72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O sistema retorna o resultado da MF.</w:t>
      </w:r>
    </w:p>
    <w:p w14:paraId="1E1689A0" w14:textId="201E628E" w:rsidR="00184D72" w:rsidRDefault="00184D72" w:rsidP="00184D72">
      <w:pPr>
        <w:pStyle w:val="Ttulo3"/>
        <w:rPr>
          <w:lang w:val="pt-BR"/>
        </w:rPr>
      </w:pPr>
      <w:bookmarkStart w:id="20" w:name="_Toc137027442"/>
      <w:r>
        <w:rPr>
          <w:lang w:val="pt-BR"/>
        </w:rPr>
        <w:t>Cálculo da MF é &gt;= 5</w:t>
      </w:r>
      <w:bookmarkEnd w:id="20"/>
    </w:p>
    <w:p w14:paraId="4917535E" w14:textId="328D7707" w:rsidR="00184D72" w:rsidRDefault="00184D72" w:rsidP="00184D72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Se após o cálculo da MF o resultado for igual ou maior que 5;</w:t>
      </w:r>
    </w:p>
    <w:p w14:paraId="67ACFBA1" w14:textId="04B8695E" w:rsidR="00184D72" w:rsidRDefault="00184D72" w:rsidP="00184D72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O sistema retorna o valor</w:t>
      </w:r>
      <w:r w:rsidR="00CE71CF">
        <w:rPr>
          <w:lang w:val="pt-BR"/>
        </w:rPr>
        <w:t xml:space="preserve"> da MF e exibe mensagem “APROVADO” ao usuário.</w:t>
      </w:r>
    </w:p>
    <w:p w14:paraId="012FEC03" w14:textId="70FDBA4B" w:rsidR="00CE71CF" w:rsidRDefault="00CE71CF" w:rsidP="00CE71CF">
      <w:pPr>
        <w:pStyle w:val="Ttulo3"/>
        <w:rPr>
          <w:lang w:val="pt-BR"/>
        </w:rPr>
      </w:pPr>
      <w:bookmarkStart w:id="21" w:name="_Toc137027443"/>
      <w:r>
        <w:rPr>
          <w:lang w:val="pt-BR"/>
        </w:rPr>
        <w:t>Cálculo da MF é &lt; 5</w:t>
      </w:r>
      <w:bookmarkEnd w:id="21"/>
    </w:p>
    <w:p w14:paraId="5C499786" w14:textId="6DE6216F" w:rsidR="00CE71CF" w:rsidRDefault="00CE71CF" w:rsidP="00CE71CF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Se após o cálculo de MF o resultado for menor que 5;</w:t>
      </w:r>
    </w:p>
    <w:p w14:paraId="27D028E1" w14:textId="31A8C2E6" w:rsidR="00CE71CF" w:rsidRPr="00CE71CF" w:rsidRDefault="00CE71CF" w:rsidP="00CE71CF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O sistema retorna o valor da MF e exibe mensagem “REPROVADO” ao usuário,</w:t>
      </w:r>
    </w:p>
    <w:p w14:paraId="0468D6A4" w14:textId="658AAA1B" w:rsidR="00C1434A" w:rsidRDefault="00184D72">
      <w:pPr>
        <w:pStyle w:val="Ttulo3"/>
        <w:widowControl/>
        <w:rPr>
          <w:lang w:val="fr-FR"/>
        </w:rPr>
      </w:pPr>
      <w:bookmarkStart w:id="22" w:name="_Toc137027444"/>
      <w:r>
        <w:rPr>
          <w:lang w:val="pt-BR"/>
        </w:rPr>
        <w:t>Usuário</w:t>
      </w:r>
      <w:r w:rsidR="001700A6">
        <w:rPr>
          <w:lang w:val="pt-BR"/>
        </w:rPr>
        <w:t xml:space="preserve"> não informa </w:t>
      </w:r>
      <w:r w:rsidR="00CE71CF">
        <w:rPr>
          <w:lang w:val="pt-BR"/>
        </w:rPr>
        <w:t>P1 ou P2</w:t>
      </w:r>
      <w:bookmarkEnd w:id="22"/>
    </w:p>
    <w:p w14:paraId="3033FDCD" w14:textId="7249BBD5" w:rsidR="001700A6" w:rsidRDefault="001700A6" w:rsidP="001700A6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>O Cliente não informa</w:t>
      </w:r>
      <w:r w:rsidR="00CE71CF">
        <w:rPr>
          <w:lang w:val="pt-BR"/>
        </w:rPr>
        <w:t xml:space="preserve"> qualquer um dos campos de notas</w:t>
      </w:r>
      <w:r>
        <w:rPr>
          <w:lang w:val="pt-BR"/>
        </w:rPr>
        <w:t>;</w:t>
      </w:r>
    </w:p>
    <w:p w14:paraId="71A2C130" w14:textId="2600C3A9" w:rsidR="001700A6" w:rsidRDefault="001700A6" w:rsidP="001700A6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>O Sistema valida que o campo não está preenchido;</w:t>
      </w:r>
    </w:p>
    <w:p w14:paraId="01417C60" w14:textId="6A48F90C" w:rsidR="001700A6" w:rsidRPr="001700A6" w:rsidRDefault="001700A6" w:rsidP="001700A6">
      <w:pPr>
        <w:pStyle w:val="Corpodetexto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Sistema exibe mensagem ‘Preencha </w:t>
      </w:r>
      <w:r w:rsidR="002C4EEC">
        <w:rPr>
          <w:lang w:val="pt-BR"/>
        </w:rPr>
        <w:t>todos os campos</w:t>
      </w:r>
      <w:r>
        <w:rPr>
          <w:lang w:val="pt-BR"/>
        </w:rPr>
        <w:t>”.</w:t>
      </w:r>
    </w:p>
    <w:p w14:paraId="1A294338" w14:textId="38E5B503" w:rsidR="00C1434A" w:rsidRPr="001700A6" w:rsidRDefault="001700A6">
      <w:pPr>
        <w:pStyle w:val="Ttulo3"/>
        <w:widowControl/>
        <w:rPr>
          <w:lang w:val="pt-BR"/>
        </w:rPr>
      </w:pPr>
      <w:bookmarkStart w:id="23" w:name="_Toc137027445"/>
      <w:r>
        <w:rPr>
          <w:lang w:val="pt-BR"/>
        </w:rPr>
        <w:t>Cliente não informa</w:t>
      </w:r>
      <w:r w:rsidR="00CE71CF">
        <w:rPr>
          <w:lang w:val="pt-BR"/>
        </w:rPr>
        <w:t xml:space="preserve"> EXAME</w:t>
      </w:r>
      <w:bookmarkEnd w:id="23"/>
    </w:p>
    <w:p w14:paraId="01F436AC" w14:textId="18591F73" w:rsidR="001700A6" w:rsidRDefault="002C4EEC" w:rsidP="002C4EEC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O Cliente não informa o campo referente </w:t>
      </w:r>
      <w:r w:rsidR="00CE71CF">
        <w:rPr>
          <w:lang w:val="pt-BR"/>
        </w:rPr>
        <w:t>ao EXAME</w:t>
      </w:r>
      <w:r>
        <w:rPr>
          <w:lang w:val="pt-BR"/>
        </w:rPr>
        <w:t>;</w:t>
      </w:r>
    </w:p>
    <w:p w14:paraId="3451DCFB" w14:textId="25380AAB" w:rsidR="002C4EEC" w:rsidRDefault="002C4EEC" w:rsidP="002C4EEC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>O Sistema valida que o campo não está preenchido;</w:t>
      </w:r>
    </w:p>
    <w:p w14:paraId="3C5E1FB9" w14:textId="1A32A7DF" w:rsidR="002C4EEC" w:rsidRPr="001700A6" w:rsidRDefault="002C4EEC" w:rsidP="002C4EEC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>O Sistema exibe mensagem “ Preencha todos os campos”.</w:t>
      </w:r>
    </w:p>
    <w:p w14:paraId="105E8880" w14:textId="77777777" w:rsidR="00C1434A" w:rsidRDefault="00000000">
      <w:pPr>
        <w:pStyle w:val="Ttulo1"/>
        <w:ind w:left="1080" w:hanging="360"/>
        <w:rPr>
          <w:sz w:val="24"/>
          <w:szCs w:val="24"/>
          <w:lang w:val="fr-FR"/>
        </w:rPr>
      </w:pPr>
      <w:bookmarkStart w:id="24" w:name="_Toc425054510"/>
      <w:bookmarkStart w:id="25" w:name="_Toc423410251"/>
      <w:bookmarkStart w:id="26" w:name="_Toc137027446"/>
      <w:r>
        <w:rPr>
          <w:sz w:val="24"/>
          <w:szCs w:val="24"/>
          <w:lang w:val="pt-BR"/>
        </w:rPr>
        <w:t>Requisitos Especiais</w:t>
      </w:r>
      <w:bookmarkEnd w:id="24"/>
      <w:bookmarkEnd w:id="25"/>
      <w:bookmarkEnd w:id="26"/>
    </w:p>
    <w:p w14:paraId="4E40C852" w14:textId="2205EFE2" w:rsidR="00C1434A" w:rsidRDefault="002C4EEC">
      <w:pPr>
        <w:pStyle w:val="Ttulo2"/>
        <w:widowControl/>
        <w:rPr>
          <w:lang w:val="pt-BR"/>
        </w:rPr>
      </w:pPr>
      <w:bookmarkStart w:id="27" w:name="_Toc137027447"/>
      <w:r>
        <w:rPr>
          <w:lang w:val="pt-BR"/>
        </w:rPr>
        <w:t>Confiabilidade</w:t>
      </w:r>
      <w:bookmarkEnd w:id="27"/>
    </w:p>
    <w:p w14:paraId="5180A777" w14:textId="03791292" w:rsidR="002C4EEC" w:rsidRPr="002C4EEC" w:rsidRDefault="00F24291" w:rsidP="002C4EEC">
      <w:pPr>
        <w:ind w:left="720"/>
        <w:rPr>
          <w:lang w:val="pt-BR"/>
        </w:rPr>
      </w:pPr>
      <w:r>
        <w:rPr>
          <w:lang w:val="pt-BR"/>
        </w:rPr>
        <w:t>O sistema deve estar disponível para uso 99,9% do tempo, enquanto estiver em execução.</w:t>
      </w:r>
    </w:p>
    <w:p w14:paraId="2651BFCB" w14:textId="0C7EF211" w:rsidR="00C1434A" w:rsidRDefault="00F24291" w:rsidP="00F24291">
      <w:pPr>
        <w:pStyle w:val="Ttulo2"/>
        <w:rPr>
          <w:lang w:val="pt-BR"/>
        </w:rPr>
      </w:pPr>
      <w:bookmarkStart w:id="28" w:name="_Toc137027448"/>
      <w:r>
        <w:rPr>
          <w:lang w:val="pt-BR"/>
        </w:rPr>
        <w:t>Usabilidade</w:t>
      </w:r>
      <w:bookmarkEnd w:id="28"/>
    </w:p>
    <w:p w14:paraId="480F6C79" w14:textId="03F781D5" w:rsidR="00F24291" w:rsidRDefault="00F24291" w:rsidP="00F24291">
      <w:pPr>
        <w:ind w:left="720"/>
        <w:rPr>
          <w:lang w:val="pt-BR"/>
        </w:rPr>
      </w:pPr>
      <w:r>
        <w:rPr>
          <w:lang w:val="pt-BR"/>
        </w:rPr>
        <w:t>O sistema deve oferecer uma experiência ao usuário utilizando interface de fácil entendimento, acessibilidade, consistência e de fácil interação.</w:t>
      </w:r>
    </w:p>
    <w:p w14:paraId="2E320BB6" w14:textId="1C79A1C2" w:rsidR="00F24291" w:rsidRDefault="00F24291" w:rsidP="00F24291">
      <w:pPr>
        <w:pStyle w:val="Ttulo2"/>
        <w:rPr>
          <w:lang w:val="pt-BR"/>
        </w:rPr>
      </w:pPr>
      <w:bookmarkStart w:id="29" w:name="_Toc137027449"/>
      <w:r>
        <w:rPr>
          <w:lang w:val="pt-BR"/>
        </w:rPr>
        <w:t>Portabilidade</w:t>
      </w:r>
      <w:bookmarkEnd w:id="29"/>
    </w:p>
    <w:p w14:paraId="240FB378" w14:textId="5D94430B" w:rsidR="00F24291" w:rsidRPr="00F24291" w:rsidRDefault="00F24291" w:rsidP="00DC6CB3">
      <w:pPr>
        <w:ind w:left="720"/>
        <w:rPr>
          <w:lang w:val="pt-BR"/>
        </w:rPr>
      </w:pPr>
      <w:r>
        <w:rPr>
          <w:lang w:val="pt-BR"/>
        </w:rPr>
        <w:t>O sistema poderá ser utilizado em diferentes ambientes, sistemas operacionais, plataformas e configurações.</w:t>
      </w:r>
    </w:p>
    <w:p w14:paraId="29378598" w14:textId="77777777" w:rsidR="00C1434A" w:rsidRDefault="00000000">
      <w:pPr>
        <w:pStyle w:val="Ttulo1"/>
        <w:widowControl/>
        <w:ind w:left="1080" w:hanging="360"/>
        <w:rPr>
          <w:sz w:val="24"/>
          <w:szCs w:val="24"/>
        </w:rPr>
      </w:pPr>
      <w:bookmarkStart w:id="30" w:name="_Toc425054512"/>
      <w:bookmarkStart w:id="31" w:name="_Toc423410253"/>
      <w:bookmarkStart w:id="32" w:name="_Toc137027450"/>
      <w:r>
        <w:rPr>
          <w:sz w:val="24"/>
          <w:szCs w:val="24"/>
          <w:lang w:val="pt-BR"/>
        </w:rPr>
        <w:t>Precondições</w:t>
      </w:r>
      <w:bookmarkEnd w:id="30"/>
      <w:bookmarkEnd w:id="31"/>
      <w:bookmarkEnd w:id="32"/>
    </w:p>
    <w:p w14:paraId="55757DB5" w14:textId="05783182" w:rsidR="00C1434A" w:rsidRDefault="00226416">
      <w:pPr>
        <w:pStyle w:val="Ttulo2"/>
        <w:widowControl/>
        <w:rPr>
          <w:lang w:val="pt-BR"/>
        </w:rPr>
      </w:pPr>
      <w:bookmarkStart w:id="33" w:name="_Toc137027451"/>
      <w:r>
        <w:rPr>
          <w:lang w:val="pt-BR"/>
        </w:rPr>
        <w:t>Execução</w:t>
      </w:r>
      <w:bookmarkEnd w:id="33"/>
    </w:p>
    <w:p w14:paraId="542C4F12" w14:textId="7F16D4D3" w:rsidR="00226416" w:rsidRPr="00226416" w:rsidRDefault="00226416" w:rsidP="00226416">
      <w:pPr>
        <w:ind w:left="720"/>
        <w:rPr>
          <w:lang w:val="pt-BR"/>
        </w:rPr>
      </w:pPr>
      <w:r>
        <w:rPr>
          <w:lang w:val="pt-BR"/>
        </w:rPr>
        <w:t xml:space="preserve">O </w:t>
      </w:r>
      <w:r w:rsidR="006C778F">
        <w:rPr>
          <w:lang w:val="pt-BR"/>
        </w:rPr>
        <w:t>usuário deve ter o valores das notas P1, P2 e EXAME</w:t>
      </w:r>
      <w:r w:rsidR="009C3CCF">
        <w:rPr>
          <w:lang w:val="pt-BR"/>
        </w:rPr>
        <w:t>.</w:t>
      </w:r>
    </w:p>
    <w:p w14:paraId="176467D7" w14:textId="77777777" w:rsidR="00C1434A" w:rsidRDefault="00000000">
      <w:pPr>
        <w:pStyle w:val="Ttulo1"/>
        <w:widowControl/>
        <w:ind w:left="1080" w:hanging="360"/>
        <w:rPr>
          <w:sz w:val="24"/>
          <w:szCs w:val="24"/>
        </w:rPr>
      </w:pPr>
      <w:bookmarkStart w:id="34" w:name="_Toc425054514"/>
      <w:bookmarkStart w:id="35" w:name="_Toc423410255"/>
      <w:bookmarkStart w:id="36" w:name="_Toc137027452"/>
      <w:r>
        <w:rPr>
          <w:sz w:val="24"/>
          <w:szCs w:val="24"/>
          <w:lang w:val="pt-BR"/>
        </w:rPr>
        <w:t>Pós-condições</w:t>
      </w:r>
      <w:bookmarkEnd w:id="34"/>
      <w:bookmarkEnd w:id="35"/>
      <w:bookmarkEnd w:id="36"/>
    </w:p>
    <w:p w14:paraId="7F19228F" w14:textId="75BE6406" w:rsidR="00C1434A" w:rsidRDefault="009C3CCF">
      <w:pPr>
        <w:pStyle w:val="Ttulo2"/>
        <w:widowControl/>
        <w:rPr>
          <w:lang w:val="pt-BR"/>
        </w:rPr>
      </w:pPr>
      <w:bookmarkStart w:id="37" w:name="_Toc137027453"/>
      <w:r>
        <w:rPr>
          <w:lang w:val="pt-BR"/>
        </w:rPr>
        <w:t>Aguardando Novo Cálculo</w:t>
      </w:r>
      <w:bookmarkEnd w:id="37"/>
    </w:p>
    <w:p w14:paraId="2CC476DA" w14:textId="758F9E1F" w:rsidR="009C3CCF" w:rsidRDefault="009C3CCF" w:rsidP="009C3CCF">
      <w:pPr>
        <w:ind w:left="720"/>
        <w:rPr>
          <w:lang w:val="pt-BR"/>
        </w:rPr>
      </w:pPr>
      <w:r>
        <w:rPr>
          <w:lang w:val="pt-BR"/>
        </w:rPr>
        <w:t xml:space="preserve">Após realização do fluxo básico, o sistema encontrara-se em Aguardando, sendo possível realizar um novo cálculo informando novamente </w:t>
      </w:r>
      <w:r w:rsidR="00CE71CF">
        <w:rPr>
          <w:lang w:val="pt-BR"/>
        </w:rPr>
        <w:t>os valores de P1 e P2</w:t>
      </w:r>
      <w:r>
        <w:rPr>
          <w:lang w:val="pt-BR"/>
        </w:rPr>
        <w:t>.</w:t>
      </w:r>
    </w:p>
    <w:p w14:paraId="45915003" w14:textId="06B92A74" w:rsidR="00CE71CF" w:rsidRDefault="00CE71CF" w:rsidP="00CE71CF">
      <w:pPr>
        <w:pStyle w:val="Ttulo2"/>
        <w:rPr>
          <w:lang w:val="pt-BR"/>
        </w:rPr>
      </w:pPr>
      <w:bookmarkStart w:id="38" w:name="_Toc137027454"/>
      <w:r>
        <w:rPr>
          <w:lang w:val="pt-BR"/>
        </w:rPr>
        <w:t>Aguardando Nota Exame</w:t>
      </w:r>
      <w:bookmarkEnd w:id="38"/>
    </w:p>
    <w:p w14:paraId="3D6BDBE2" w14:textId="0D05D8CA" w:rsidR="00CE71CF" w:rsidRPr="00CE71CF" w:rsidRDefault="00CE71CF" w:rsidP="00CE71CF">
      <w:pPr>
        <w:ind w:left="720"/>
        <w:rPr>
          <w:lang w:val="pt-BR"/>
        </w:rPr>
      </w:pPr>
      <w:r>
        <w:rPr>
          <w:lang w:val="pt-BR"/>
        </w:rPr>
        <w:t xml:space="preserve">Caso após a realização do fluxo básico, seja desviado ao fluxo alternativo </w:t>
      </w:r>
      <w:r w:rsidRPr="00CE71CF">
        <w:rPr>
          <w:b/>
          <w:bCs/>
          <w:lang w:val="pt-BR"/>
        </w:rPr>
        <w:t>2.2.1</w:t>
      </w:r>
      <w:r>
        <w:rPr>
          <w:b/>
          <w:bCs/>
          <w:lang w:val="pt-BR"/>
        </w:rPr>
        <w:t xml:space="preserve"> , </w:t>
      </w:r>
      <w:r>
        <w:rPr>
          <w:lang w:val="pt-BR"/>
        </w:rPr>
        <w:t xml:space="preserve">o sistema encontrara-se </w:t>
      </w:r>
      <w:r>
        <w:rPr>
          <w:lang w:val="pt-BR"/>
        </w:rPr>
        <w:lastRenderedPageBreak/>
        <w:t>aguardando o usuário informar a nota EXAME para prosseguir o fluxo.</w:t>
      </w:r>
    </w:p>
    <w:p w14:paraId="024FD6C5" w14:textId="77777777" w:rsidR="00C1434A" w:rsidRDefault="00000000">
      <w:pPr>
        <w:pStyle w:val="Ttulo1"/>
        <w:ind w:left="1080" w:hanging="360"/>
        <w:rPr>
          <w:sz w:val="24"/>
          <w:szCs w:val="24"/>
          <w:lang w:val="pt-BR"/>
        </w:rPr>
      </w:pPr>
      <w:bookmarkStart w:id="39" w:name="_Toc137027455"/>
      <w:r>
        <w:rPr>
          <w:sz w:val="24"/>
          <w:szCs w:val="24"/>
          <w:lang w:val="pt-BR"/>
        </w:rPr>
        <w:t xml:space="preserve">Pontos de </w:t>
      </w:r>
      <w:r w:rsidR="00F05221">
        <w:rPr>
          <w:sz w:val="24"/>
          <w:szCs w:val="24"/>
          <w:lang w:val="pt-BR"/>
        </w:rPr>
        <w:t>Realização</w:t>
      </w:r>
      <w:bookmarkEnd w:id="39"/>
    </w:p>
    <w:p w14:paraId="113B998A" w14:textId="35F28202" w:rsidR="00DC6CB3" w:rsidRDefault="006F7448" w:rsidP="00DC6CB3">
      <w:pPr>
        <w:pStyle w:val="Ttulo2"/>
        <w:rPr>
          <w:lang w:val="pt-BR"/>
        </w:rPr>
      </w:pPr>
      <w:bookmarkStart w:id="40" w:name="_Toc137027456"/>
      <w:r>
        <w:rPr>
          <w:lang w:val="pt-BR"/>
        </w:rPr>
        <w:t>C</w:t>
      </w:r>
      <w:r w:rsidR="006C778F">
        <w:rPr>
          <w:lang w:val="pt-BR"/>
        </w:rPr>
        <w:t>alcular</w:t>
      </w:r>
      <w:r w:rsidR="00DC6CB3">
        <w:rPr>
          <w:lang w:val="pt-BR"/>
        </w:rPr>
        <w:t xml:space="preserve"> </w:t>
      </w:r>
      <w:r w:rsidR="00CE71CF">
        <w:rPr>
          <w:lang w:val="pt-BR"/>
        </w:rPr>
        <w:t>MA</w:t>
      </w:r>
      <w:bookmarkEnd w:id="40"/>
    </w:p>
    <w:p w14:paraId="24FBE273" w14:textId="691577E7" w:rsidR="00DC6CB3" w:rsidRDefault="006F7448" w:rsidP="00DC6CB3">
      <w:pPr>
        <w:ind w:left="720"/>
        <w:rPr>
          <w:lang w:val="pt-BR"/>
        </w:rPr>
      </w:pPr>
      <w:r>
        <w:rPr>
          <w:lang w:val="pt-BR"/>
        </w:rPr>
        <w:t>O caso de uso C</w:t>
      </w:r>
      <w:r w:rsidR="006C778F">
        <w:rPr>
          <w:lang w:val="pt-BR"/>
        </w:rPr>
        <w:t>alcular</w:t>
      </w:r>
      <w:r>
        <w:rPr>
          <w:lang w:val="pt-BR"/>
        </w:rPr>
        <w:t>_</w:t>
      </w:r>
      <w:r w:rsidR="00CE71CF">
        <w:rPr>
          <w:lang w:val="pt-BR"/>
        </w:rPr>
        <w:t>MA</w:t>
      </w:r>
      <w:r>
        <w:rPr>
          <w:lang w:val="pt-BR"/>
        </w:rPr>
        <w:t xml:space="preserve"> será executada após</w:t>
      </w:r>
      <w:r w:rsidR="006C778F">
        <w:rPr>
          <w:lang w:val="pt-BR"/>
        </w:rPr>
        <w:t xml:space="preserve"> o usuário informar os valores para as notas P1 e P2</w:t>
      </w:r>
      <w:r>
        <w:rPr>
          <w:lang w:val="pt-BR"/>
        </w:rPr>
        <w:t>.</w:t>
      </w:r>
    </w:p>
    <w:p w14:paraId="58DFA70D" w14:textId="442EAA33" w:rsidR="006C778F" w:rsidRDefault="006C778F" w:rsidP="006C778F">
      <w:pPr>
        <w:pStyle w:val="Ttulo2"/>
        <w:rPr>
          <w:lang w:val="pt-BR"/>
        </w:rPr>
      </w:pPr>
      <w:bookmarkStart w:id="41" w:name="_Toc137027457"/>
      <w:r>
        <w:rPr>
          <w:lang w:val="pt-BR"/>
        </w:rPr>
        <w:t>Calcular MF</w:t>
      </w:r>
      <w:bookmarkEnd w:id="41"/>
    </w:p>
    <w:p w14:paraId="4C60BF19" w14:textId="30ED8311" w:rsidR="006C778F" w:rsidRPr="006C778F" w:rsidRDefault="006C778F" w:rsidP="006C778F">
      <w:pPr>
        <w:ind w:left="720"/>
        <w:rPr>
          <w:lang w:val="pt-BR"/>
        </w:rPr>
      </w:pPr>
      <w:r>
        <w:rPr>
          <w:lang w:val="pt-BR"/>
        </w:rPr>
        <w:t>O caso de uso Calcular_MF será executado caso após a execução do fluxo básico, haja o desvio para o fluxo alternativo, sendo solicitado ao usuário informar a nota EXAME.</w:t>
      </w:r>
    </w:p>
    <w:p w14:paraId="6CD15C66" w14:textId="77777777" w:rsidR="009C3CCF" w:rsidRDefault="009C3CCF" w:rsidP="006F7448">
      <w:pPr>
        <w:pStyle w:val="Corpodetexto"/>
        <w:rPr>
          <w:lang w:val="pt-BR"/>
        </w:rPr>
      </w:pPr>
    </w:p>
    <w:p w14:paraId="6E57AC5F" w14:textId="77777777" w:rsidR="00DC6CB3" w:rsidRDefault="00DC6CB3" w:rsidP="00DC6CB3">
      <w:pPr>
        <w:rPr>
          <w:lang w:val="pt-BR"/>
        </w:rPr>
      </w:pPr>
    </w:p>
    <w:sectPr w:rsidR="00DC6CB3">
      <w:headerReference w:type="default" r:id="rId14"/>
      <w:footerReference w:type="default" r:id="rId15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6158" w14:textId="77777777" w:rsidR="00DB55B8" w:rsidRDefault="00DB55B8">
      <w:pPr>
        <w:spacing w:line="240" w:lineRule="auto"/>
      </w:pPr>
      <w:r>
        <w:separator/>
      </w:r>
    </w:p>
  </w:endnote>
  <w:endnote w:type="continuationSeparator" w:id="0">
    <w:p w14:paraId="19077360" w14:textId="77777777" w:rsidR="00DB55B8" w:rsidRDefault="00DB5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1434A" w14:paraId="09A169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2F541" w14:textId="77777777" w:rsidR="00C1434A" w:rsidRDefault="00000000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E78559" w14:textId="5BED736D" w:rsidR="00C1434A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4B4204">
            <w:t>CTA University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D6DE7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F36CCB" w14:textId="77777777" w:rsidR="00C1434A" w:rsidRDefault="0000000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065F22A" w14:textId="77777777" w:rsidR="00C1434A" w:rsidRDefault="00C143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70AA9" w14:textId="77777777" w:rsidR="00DB55B8" w:rsidRDefault="00DB55B8">
      <w:pPr>
        <w:spacing w:line="240" w:lineRule="auto"/>
      </w:pPr>
      <w:r>
        <w:separator/>
      </w:r>
    </w:p>
  </w:footnote>
  <w:footnote w:type="continuationSeparator" w:id="0">
    <w:p w14:paraId="417847F5" w14:textId="77777777" w:rsidR="00DB55B8" w:rsidRDefault="00DB5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6044" w14:textId="77777777" w:rsidR="00C1434A" w:rsidRDefault="00C1434A">
    <w:pPr>
      <w:rPr>
        <w:sz w:val="24"/>
        <w:szCs w:val="24"/>
      </w:rPr>
    </w:pPr>
  </w:p>
  <w:p w14:paraId="656DCB12" w14:textId="77777777" w:rsidR="00C1434A" w:rsidRDefault="00C1434A">
    <w:pPr>
      <w:pBdr>
        <w:top w:val="single" w:sz="6" w:space="1" w:color="auto"/>
      </w:pBdr>
      <w:rPr>
        <w:sz w:val="24"/>
        <w:szCs w:val="24"/>
      </w:rPr>
    </w:pPr>
  </w:p>
  <w:p w14:paraId="40145E7C" w14:textId="3E32B12D" w:rsidR="00C1434A" w:rsidRDefault="004B420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CTA University</w:t>
    </w:r>
  </w:p>
  <w:p w14:paraId="687998EE" w14:textId="77777777" w:rsidR="00C1434A" w:rsidRDefault="00C1434A">
    <w:pPr>
      <w:pBdr>
        <w:bottom w:val="single" w:sz="6" w:space="1" w:color="auto"/>
      </w:pBdr>
      <w:jc w:val="right"/>
      <w:rPr>
        <w:sz w:val="24"/>
        <w:szCs w:val="24"/>
      </w:rPr>
    </w:pPr>
  </w:p>
  <w:p w14:paraId="1BECD328" w14:textId="77777777" w:rsidR="00C1434A" w:rsidRDefault="00C143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1434A" w14:paraId="7A1D9C1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1066FB" w14:textId="5D80DF1D" w:rsidR="00C1434A" w:rsidRPr="004B4204" w:rsidRDefault="004B4204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4B4204">
            <w:rPr>
              <w:lang w:val="pt-BR"/>
            </w:rPr>
            <w:t>Trabalho de Curso Engenharia d</w:t>
          </w:r>
          <w:r>
            <w:rPr>
              <w:lang w:val="pt-BR"/>
            </w:rPr>
            <w:t>e Software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4B9EF3" w14:textId="4C90AE45" w:rsidR="00C1434A" w:rsidRDefault="00000000">
          <w:pPr>
            <w:tabs>
              <w:tab w:val="left" w:pos="1135"/>
            </w:tabs>
            <w:ind w:right="68"/>
          </w:pPr>
          <w:r w:rsidRPr="004B4204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4B4204">
            <w:t>1.4</w:t>
          </w:r>
        </w:p>
      </w:tc>
    </w:tr>
    <w:tr w:rsidR="00C1434A" w14:paraId="1BA7482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FA8AC1" w14:textId="629D3176" w:rsidR="00C1434A" w:rsidRPr="006C778F" w:rsidRDefault="00000000">
          <w:pPr>
            <w:rPr>
              <w:lang w:val="pt-BR"/>
            </w:rPr>
          </w:pPr>
          <w:r>
            <w:fldChar w:fldCharType="begin"/>
          </w:r>
          <w:r w:rsidRPr="009C6026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9C6026" w:rsidRPr="009C6026">
            <w:rPr>
              <w:lang w:val="pt-BR"/>
            </w:rPr>
            <w:t>Especificação de Caso de Uso:</w:t>
          </w:r>
          <w:r w:rsidR="004B4204">
            <w:rPr>
              <w:lang w:val="pt-BR"/>
            </w:rPr>
            <w:t xml:space="preserve"> </w:t>
          </w:r>
          <w:r>
            <w:fldChar w:fldCharType="end"/>
          </w:r>
          <w:r w:rsidR="006C778F" w:rsidRPr="006C778F">
            <w:rPr>
              <w:lang w:val="pt-BR"/>
            </w:rPr>
            <w:t>P</w:t>
          </w:r>
          <w:r w:rsidR="006C778F">
            <w:rPr>
              <w:lang w:val="pt-BR"/>
            </w:rPr>
            <w:t>rojeto Calculadora de Notas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A9EAF4" w14:textId="15B40903" w:rsidR="004B4204" w:rsidRPr="004B4204" w:rsidRDefault="00000000">
          <w:pPr>
            <w:rPr>
              <w:lang w:val="pt-BR"/>
            </w:rPr>
          </w:pPr>
          <w:r w:rsidRPr="009C6026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B4204">
            <w:rPr>
              <w:lang w:val="pt-BR"/>
            </w:rPr>
            <w:t>07/06/2023</w:t>
          </w:r>
        </w:p>
      </w:tc>
    </w:tr>
    <w:tr w:rsidR="00C1434A" w:rsidRPr="00AD6DE7" w14:paraId="12BDEB7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875B13" w14:textId="06129E1E" w:rsidR="00C1434A" w:rsidRPr="004B4204" w:rsidRDefault="004B4204">
          <w:pPr>
            <w:rPr>
              <w:lang w:val="pt-BR"/>
            </w:rPr>
          </w:pPr>
          <w:r>
            <w:rPr>
              <w:lang w:val="pt-BR"/>
            </w:rPr>
            <w:t>Especificação de Caso de Uso</w:t>
          </w:r>
          <w:r w:rsidR="006C778F">
            <w:rPr>
              <w:lang w:val="pt-BR"/>
            </w:rPr>
            <w:t xml:space="preserve"> Projeto</w:t>
          </w:r>
          <w:r>
            <w:rPr>
              <w:lang w:val="pt-BR"/>
            </w:rPr>
            <w:t xml:space="preserve"> Ca</w:t>
          </w:r>
          <w:r w:rsidR="006C778F">
            <w:rPr>
              <w:lang w:val="pt-BR"/>
            </w:rPr>
            <w:t>lculadora de Notas</w:t>
          </w:r>
          <w:r>
            <w:rPr>
              <w:lang w:val="pt-BR"/>
            </w:rPr>
            <w:t xml:space="preserve"> v1.4.docx</w:t>
          </w:r>
        </w:p>
      </w:tc>
    </w:tr>
  </w:tbl>
  <w:p w14:paraId="1AFF7FAA" w14:textId="77777777" w:rsidR="00C1434A" w:rsidRPr="004B4204" w:rsidRDefault="00C1434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127B76"/>
    <w:multiLevelType w:val="hybridMultilevel"/>
    <w:tmpl w:val="5770F1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0423AD"/>
    <w:multiLevelType w:val="hybridMultilevel"/>
    <w:tmpl w:val="CA7CA2C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A66A3C"/>
    <w:multiLevelType w:val="hybridMultilevel"/>
    <w:tmpl w:val="960CBF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6F7028C"/>
    <w:multiLevelType w:val="hybridMultilevel"/>
    <w:tmpl w:val="841ED5B0"/>
    <w:lvl w:ilvl="0" w:tplc="502E675E">
      <w:start w:val="1"/>
      <w:numFmt w:val="decimal"/>
      <w:lvlText w:val="%1."/>
      <w:lvlJc w:val="left"/>
      <w:pPr>
        <w:ind w:left="1440" w:hanging="360"/>
      </w:pPr>
      <w:rPr>
        <w:lang w:val="fr-FR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304363"/>
    <w:multiLevelType w:val="hybridMultilevel"/>
    <w:tmpl w:val="EAC401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73065D"/>
    <w:multiLevelType w:val="hybridMultilevel"/>
    <w:tmpl w:val="B6B0FE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0500BA5"/>
    <w:multiLevelType w:val="multilevel"/>
    <w:tmpl w:val="DBC80F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1227847">
    <w:abstractNumId w:val="0"/>
  </w:num>
  <w:num w:numId="2" w16cid:durableId="1287739777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102950926">
    <w:abstractNumId w:val="10"/>
  </w:num>
  <w:num w:numId="4" w16cid:durableId="147131905">
    <w:abstractNumId w:val="26"/>
  </w:num>
  <w:num w:numId="5" w16cid:durableId="1604149841">
    <w:abstractNumId w:val="17"/>
  </w:num>
  <w:num w:numId="6" w16cid:durableId="56906503">
    <w:abstractNumId w:val="15"/>
  </w:num>
  <w:num w:numId="7" w16cid:durableId="1997105422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55869140">
    <w:abstractNumId w:val="2"/>
  </w:num>
  <w:num w:numId="9" w16cid:durableId="1446149163">
    <w:abstractNumId w:val="25"/>
  </w:num>
  <w:num w:numId="10" w16cid:durableId="1593585931">
    <w:abstractNumId w:val="3"/>
  </w:num>
  <w:num w:numId="11" w16cid:durableId="523830323">
    <w:abstractNumId w:val="11"/>
  </w:num>
  <w:num w:numId="12" w16cid:durableId="898639439">
    <w:abstractNumId w:val="9"/>
  </w:num>
  <w:num w:numId="13" w16cid:durableId="1716351401">
    <w:abstractNumId w:val="24"/>
  </w:num>
  <w:num w:numId="14" w16cid:durableId="774323268">
    <w:abstractNumId w:val="8"/>
  </w:num>
  <w:num w:numId="15" w16cid:durableId="872310683">
    <w:abstractNumId w:val="5"/>
  </w:num>
  <w:num w:numId="16" w16cid:durableId="2122600188">
    <w:abstractNumId w:val="23"/>
  </w:num>
  <w:num w:numId="17" w16cid:durableId="1681423944">
    <w:abstractNumId w:val="14"/>
  </w:num>
  <w:num w:numId="18" w16cid:durableId="1416315404">
    <w:abstractNumId w:val="6"/>
  </w:num>
  <w:num w:numId="19" w16cid:durableId="89861471">
    <w:abstractNumId w:val="13"/>
  </w:num>
  <w:num w:numId="20" w16cid:durableId="1147673561">
    <w:abstractNumId w:val="7"/>
  </w:num>
  <w:num w:numId="21" w16cid:durableId="167445988">
    <w:abstractNumId w:val="21"/>
  </w:num>
  <w:num w:numId="22" w16cid:durableId="995766437">
    <w:abstractNumId w:val="20"/>
  </w:num>
  <w:num w:numId="23" w16cid:durableId="1653289628">
    <w:abstractNumId w:val="18"/>
  </w:num>
  <w:num w:numId="24" w16cid:durableId="1284388738">
    <w:abstractNumId w:val="12"/>
  </w:num>
  <w:num w:numId="25" w16cid:durableId="1969972759">
    <w:abstractNumId w:val="22"/>
  </w:num>
  <w:num w:numId="26" w16cid:durableId="255753362">
    <w:abstractNumId w:val="16"/>
  </w:num>
  <w:num w:numId="27" w16cid:durableId="1715814923">
    <w:abstractNumId w:val="19"/>
  </w:num>
  <w:num w:numId="28" w16cid:durableId="1469132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26"/>
    <w:rsid w:val="00027DF4"/>
    <w:rsid w:val="001700A6"/>
    <w:rsid w:val="00183E7E"/>
    <w:rsid w:val="00184D72"/>
    <w:rsid w:val="001D14DA"/>
    <w:rsid w:val="00226416"/>
    <w:rsid w:val="002C0EDF"/>
    <w:rsid w:val="002C34CF"/>
    <w:rsid w:val="002C4EEC"/>
    <w:rsid w:val="002E4E01"/>
    <w:rsid w:val="004B4204"/>
    <w:rsid w:val="00640A25"/>
    <w:rsid w:val="006C0150"/>
    <w:rsid w:val="006C778F"/>
    <w:rsid w:val="006F7448"/>
    <w:rsid w:val="00910C66"/>
    <w:rsid w:val="009C3CCF"/>
    <w:rsid w:val="009C6026"/>
    <w:rsid w:val="00A525F6"/>
    <w:rsid w:val="00AD6DE7"/>
    <w:rsid w:val="00BC02D6"/>
    <w:rsid w:val="00BE5440"/>
    <w:rsid w:val="00C1434A"/>
    <w:rsid w:val="00CE71CF"/>
    <w:rsid w:val="00DB55B8"/>
    <w:rsid w:val="00DC6CB3"/>
    <w:rsid w:val="00DF6CD5"/>
    <w:rsid w:val="00E21AC9"/>
    <w:rsid w:val="00E7505D"/>
    <w:rsid w:val="00ED2F3A"/>
    <w:rsid w:val="00F05221"/>
    <w:rsid w:val="00F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5E3BAE"/>
  <w15:chartTrackingRefBased/>
  <w15:docId w15:val="{113DA616-22D3-4F27-94A0-66911CC4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egenda">
    <w:name w:val="caption"/>
    <w:basedOn w:val="Normal"/>
    <w:next w:val="Normal"/>
    <w:uiPriority w:val="35"/>
    <w:unhideWhenUsed/>
    <w:qFormat/>
    <w:rsid w:val="001700A6"/>
    <w:rPr>
      <w:b/>
      <w:bCs/>
    </w:rPr>
  </w:style>
  <w:style w:type="paragraph" w:styleId="PargrafodaLista">
    <w:name w:val="List Paragraph"/>
    <w:basedOn w:val="Normal"/>
    <w:uiPriority w:val="34"/>
    <w:qFormat/>
    <w:rsid w:val="0018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P&#243;s-Gradua&#231;&#227;o\Modelagem%20Visual\Modelagem%20Visual\Caso%20de%20Uso%20Calculo%20de%20IMC%20v1.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 de Uso Calculo de IMC v1.4.dot</Template>
  <TotalTime>163</TotalTime>
  <Pages>10</Pages>
  <Words>890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Carlos Vinicius</dc:creator>
  <cp:keywords/>
  <dc:description/>
  <cp:lastModifiedBy>Carlos Sousa</cp:lastModifiedBy>
  <cp:revision>13</cp:revision>
  <dcterms:created xsi:type="dcterms:W3CDTF">2023-05-31T17:55:00Z</dcterms:created>
  <dcterms:modified xsi:type="dcterms:W3CDTF">2023-06-07T14:06:00Z</dcterms:modified>
</cp:coreProperties>
</file>