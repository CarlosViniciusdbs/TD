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D679" w14:textId="1ED0C246" w:rsidR="00C1434A" w:rsidRPr="009C6026" w:rsidRDefault="009C6026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4C22ADF5" w14:textId="69E4FC59" w:rsidR="00C1434A" w:rsidRPr="009C6026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>
        <w:fldChar w:fldCharType="end"/>
      </w:r>
      <w:r w:rsidR="006C0150" w:rsidRPr="006C0150">
        <w:rPr>
          <w:lang w:val="pt-BR"/>
        </w:rPr>
        <w:t>P</w:t>
      </w:r>
      <w:r w:rsidR="006C0150">
        <w:rPr>
          <w:lang w:val="pt-BR"/>
        </w:rPr>
        <w:t xml:space="preserve">rojeto </w:t>
      </w:r>
      <w:r w:rsidR="009C6026" w:rsidRPr="009C6026">
        <w:rPr>
          <w:lang w:val="pt-BR"/>
        </w:rPr>
        <w:t>C</w:t>
      </w:r>
      <w:r w:rsidR="006C0150">
        <w:rPr>
          <w:lang w:val="pt-BR"/>
        </w:rPr>
        <w:t>a</w:t>
      </w:r>
      <w:r w:rsidR="009C6026">
        <w:rPr>
          <w:lang w:val="pt-BR"/>
        </w:rPr>
        <w:t>lcul</w:t>
      </w:r>
      <w:r w:rsidR="006C0150">
        <w:rPr>
          <w:lang w:val="pt-BR"/>
        </w:rPr>
        <w:t>adora</w:t>
      </w:r>
      <w:r w:rsidR="009C6026">
        <w:rPr>
          <w:lang w:val="pt-BR"/>
        </w:rPr>
        <w:t xml:space="preserve"> IMC</w:t>
      </w:r>
    </w:p>
    <w:p w14:paraId="69786D36" w14:textId="77777777" w:rsidR="00C1434A" w:rsidRPr="009C6026" w:rsidRDefault="00C1434A">
      <w:pPr>
        <w:pStyle w:val="Ttulo"/>
        <w:jc w:val="right"/>
        <w:rPr>
          <w:lang w:val="pt-BR"/>
        </w:rPr>
      </w:pPr>
    </w:p>
    <w:p w14:paraId="4C02AF52" w14:textId="03F72BA0" w:rsidR="00C1434A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4B4204">
        <w:rPr>
          <w:sz w:val="28"/>
          <w:szCs w:val="28"/>
          <w:lang w:val="pt-BR"/>
        </w:rPr>
        <w:t>4</w:t>
      </w:r>
    </w:p>
    <w:p w14:paraId="1E0CBC8D" w14:textId="77777777" w:rsidR="00C1434A" w:rsidRDefault="00C1434A"/>
    <w:p w14:paraId="725A54C3" w14:textId="77777777" w:rsidR="00C1434A" w:rsidRDefault="00C1434A">
      <w:pPr>
        <w:rPr>
          <w:lang w:val="fr-FR"/>
        </w:rPr>
      </w:pPr>
    </w:p>
    <w:p w14:paraId="0E72A54B" w14:textId="77777777" w:rsidR="00C1434A" w:rsidRDefault="00C1434A">
      <w:pPr>
        <w:pStyle w:val="Corpodetexto"/>
        <w:rPr>
          <w:lang w:val="fr-FR"/>
        </w:rPr>
      </w:pPr>
    </w:p>
    <w:p w14:paraId="5F3BE9D0" w14:textId="77777777" w:rsidR="00C1434A" w:rsidRDefault="00C1434A">
      <w:pPr>
        <w:pStyle w:val="Corpodetexto"/>
        <w:rPr>
          <w:lang w:val="fr-FR"/>
        </w:rPr>
      </w:pPr>
    </w:p>
    <w:p w14:paraId="1885B9EA" w14:textId="77777777" w:rsidR="00C1434A" w:rsidRDefault="00C1434A">
      <w:pPr>
        <w:rPr>
          <w:lang w:val="fr-FR"/>
        </w:rPr>
        <w:sectPr w:rsidR="00C1434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D3A0851" w14:textId="77777777" w:rsidR="00C1434A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434A" w14:paraId="4C9EBC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021D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E196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2032B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73FE" w14:textId="77777777" w:rsidR="00C1434A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434A" w14:paraId="02B318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A3D0" w14:textId="17C8392E" w:rsidR="00C1434A" w:rsidRDefault="004B4204">
            <w:pPr>
              <w:pStyle w:val="Tabletext"/>
            </w:pPr>
            <w:r>
              <w:rPr>
                <w:lang w:val="pt-BR"/>
              </w:rPr>
              <w:t>10/05/2023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113D" w14:textId="24EA4B6A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5796" w14:textId="7CE621AE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Inicio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F43" w14:textId="1E9CF6CA" w:rsidR="00C1434A" w:rsidRDefault="004B4204">
            <w:pPr>
              <w:pStyle w:val="Tabletext"/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1331E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2E69" w14:textId="455E23CF" w:rsidR="00C1434A" w:rsidRDefault="004B4204">
            <w:pPr>
              <w:pStyle w:val="Tabletext"/>
            </w:pPr>
            <w: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397B" w14:textId="06D39CE5" w:rsidR="00C1434A" w:rsidRDefault="004B4204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EB2A" w14:textId="6DC9AB59" w:rsidR="00C1434A" w:rsidRPr="004B4204" w:rsidRDefault="004B4204">
            <w:pPr>
              <w:pStyle w:val="Tabletext"/>
              <w:rPr>
                <w:lang w:val="pt-BR"/>
              </w:rPr>
            </w:pPr>
            <w:r w:rsidRPr="004B4204">
              <w:rPr>
                <w:lang w:val="pt-BR"/>
              </w:rPr>
              <w:t xml:space="preserve">Diagrama de Caso de </w:t>
            </w:r>
            <w:r>
              <w:rPr>
                <w:lang w:val="pt-BR"/>
              </w:rPr>
              <w:t>Uso, Sequência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8F09" w14:textId="3F59578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25D4B5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1D8B" w14:textId="031D6598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5B0" w14:textId="3B53666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09FB" w14:textId="7CE330F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tópicos 3 e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C490" w14:textId="020E2AAA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69AA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C31E" w14:textId="3FA2CC3B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E4ED5" w14:textId="057CC9EF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21CF" w14:textId="47565D4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Diagramas Atividade, Estado de Máquina, BPMN, revisão tópicos 5 e 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F9A3" w14:textId="527CB9FD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6F7448" w:rsidRPr="004B4204" w14:paraId="423551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4CB9" w14:textId="686DC477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6106" w14:textId="0370595E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FAEC" w14:textId="7960DE8F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FE1C" w14:textId="704E2482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</w:tbl>
    <w:p w14:paraId="1DB9D548" w14:textId="77777777" w:rsidR="00C1434A" w:rsidRPr="004B4204" w:rsidRDefault="00C1434A">
      <w:pPr>
        <w:rPr>
          <w:lang w:val="pt-BR"/>
        </w:rPr>
      </w:pPr>
    </w:p>
    <w:p w14:paraId="7D37EBAB" w14:textId="77777777" w:rsidR="00C1434A" w:rsidRDefault="00000000">
      <w:pPr>
        <w:pStyle w:val="Ttulo"/>
      </w:pPr>
      <w:r w:rsidRPr="004B4204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F2A701C" w14:textId="3518B5FE" w:rsidR="00C20E40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9C6026">
        <w:rPr>
          <w:lang w:val="pt-BR"/>
        </w:rPr>
        <w:instrText xml:space="preserve"> TOC \o "1-3" </w:instrText>
      </w:r>
      <w:r>
        <w:fldChar w:fldCharType="separate"/>
      </w:r>
      <w:r w:rsidR="00C20E40">
        <w:rPr>
          <w:noProof/>
        </w:rPr>
        <w:t>1.</w:t>
      </w:r>
      <w:r w:rsidR="00C20E40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C20E40" w:rsidRPr="00303ACD">
        <w:rPr>
          <w:noProof/>
          <w:lang w:val="pt-BR"/>
        </w:rPr>
        <w:t>Cálculo do IMC</w:t>
      </w:r>
      <w:r w:rsidR="00C20E40">
        <w:rPr>
          <w:noProof/>
        </w:rPr>
        <w:tab/>
      </w:r>
      <w:r w:rsidR="00C20E40">
        <w:rPr>
          <w:noProof/>
        </w:rPr>
        <w:fldChar w:fldCharType="begin"/>
      </w:r>
      <w:r w:rsidR="00C20E40">
        <w:rPr>
          <w:noProof/>
        </w:rPr>
        <w:instrText xml:space="preserve"> PAGEREF _Toc137032211 \h </w:instrText>
      </w:r>
      <w:r w:rsidR="00C20E40">
        <w:rPr>
          <w:noProof/>
        </w:rPr>
      </w:r>
      <w:r w:rsidR="00C20E40">
        <w:rPr>
          <w:noProof/>
        </w:rPr>
        <w:fldChar w:fldCharType="separate"/>
      </w:r>
      <w:r w:rsidR="00C20E40">
        <w:rPr>
          <w:noProof/>
        </w:rPr>
        <w:t>4</w:t>
      </w:r>
      <w:r w:rsidR="00C20E40">
        <w:rPr>
          <w:noProof/>
        </w:rPr>
        <w:fldChar w:fldCharType="end"/>
      </w:r>
    </w:p>
    <w:p w14:paraId="2A1BC29B" w14:textId="6D479B5D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58563" w14:textId="27890C29" w:rsidR="00C20E40" w:rsidRDefault="00C20E4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AC89C" w14:textId="36B2DFCF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4ED181" w14:textId="1CB7561B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Diagrama de Caso de Uso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_Toc137032215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AC80A9F" w14:textId="30CED605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Diagrama de Sequência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_Toc137032216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74C378D" w14:textId="2D4DBBA5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Diagrama de Atividade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_Toc137032217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1FBE222" w14:textId="3B07C239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Diagrama de Estado de Máquina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_Toc137032218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71EF7E3" w14:textId="5120AFB0" w:rsidR="00C20E40" w:rsidRP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2.1.5</w:t>
      </w:r>
      <w:r w:rsidRPr="00C20E40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Diagrama Business Process Managment Notation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188885" w14:textId="065460C9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0E40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C20E40">
        <w:rPr>
          <w:noProof/>
          <w:lang w:val="pt-BR"/>
        </w:rPr>
        <w:t>Matriz de Rastreabilidade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_Toc137032220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A3A33FA" w14:textId="7A6192C4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Fluxos Alternativos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_Toc137032221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5E8D99C" w14:textId="757ACBDC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Cliente não informa o peso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_Toc137032222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0F0FCB4" w14:textId="506F7577" w:rsidR="00C20E40" w:rsidRDefault="00C20E4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Cliente não informa a altura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_Toc137032223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81B66B8" w14:textId="281AD75D" w:rsidR="00C20E40" w:rsidRDefault="00C20E4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Requisitos Especiais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_Toc137032224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E409F2C" w14:textId="4F60253E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Confiabilidade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_Toc137032225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0273E6B" w14:textId="6532C097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Usabilidade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_Toc137032226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C9243C6" w14:textId="42EAD71A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Portabilidade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_Toc137032227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23EBF8C" w14:textId="75D7AC7B" w:rsidR="00C20E40" w:rsidRDefault="00C20E4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0E40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Precondições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_Toc137032228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4735AD" w14:textId="45A24F7C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Execução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_Toc137032229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2E30331" w14:textId="78C17F2A" w:rsidR="00C20E40" w:rsidRDefault="00C20E4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0E40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Pós-condições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_Toc137032230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9FE445F" w14:textId="597CB836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Aguardando Novo Cálculo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_Toc137032231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A91B49F" w14:textId="477CBB39" w:rsidR="00C20E40" w:rsidRDefault="00C20E4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Pontos de Realização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_Toc137032232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2CB15DF" w14:textId="5D416715" w:rsidR="00C20E40" w:rsidRDefault="00C20E4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303ACD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303ACD">
        <w:rPr>
          <w:noProof/>
          <w:lang w:val="pt-BR"/>
        </w:rPr>
        <w:t>Include Classificar IMC</w:t>
      </w:r>
      <w:r w:rsidRPr="00C20E40">
        <w:rPr>
          <w:noProof/>
          <w:lang w:val="pt-BR"/>
        </w:rPr>
        <w:tab/>
      </w:r>
      <w:r>
        <w:rPr>
          <w:noProof/>
        </w:rPr>
        <w:fldChar w:fldCharType="begin"/>
      </w:r>
      <w:r w:rsidRPr="00C20E40">
        <w:rPr>
          <w:noProof/>
          <w:lang w:val="pt-BR"/>
        </w:rPr>
        <w:instrText xml:space="preserve"> PAGEREF _Toc137032233 \h </w:instrText>
      </w:r>
      <w:r>
        <w:rPr>
          <w:noProof/>
        </w:rPr>
      </w:r>
      <w:r>
        <w:rPr>
          <w:noProof/>
        </w:rPr>
        <w:fldChar w:fldCharType="separate"/>
      </w:r>
      <w:r w:rsidRPr="00C20E40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1CC5DA" w14:textId="5412EB3F" w:rsidR="00C1434A" w:rsidRPr="009C6026" w:rsidRDefault="00000000" w:rsidP="003453E8">
      <w:pPr>
        <w:pStyle w:val="Ttulo"/>
        <w:rPr>
          <w:lang w:val="pt-BR"/>
        </w:rPr>
      </w:pPr>
      <w:r>
        <w:fldChar w:fldCharType="end"/>
      </w:r>
      <w:r w:rsidRPr="009C6026">
        <w:rPr>
          <w:lang w:val="pt-BR"/>
        </w:rPr>
        <w:br w:type="page"/>
      </w:r>
      <w:r>
        <w:lastRenderedPageBreak/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 w:rsidR="003453E8">
        <w:rPr>
          <w:lang w:val="pt-BR"/>
        </w:rPr>
        <w:t>Calculadora</w:t>
      </w:r>
      <w:r w:rsidR="009C3CCF">
        <w:rPr>
          <w:lang w:val="pt-BR"/>
        </w:rPr>
        <w:t xml:space="preserve"> IMC</w:t>
      </w:r>
      <w:r>
        <w:fldChar w:fldCharType="end"/>
      </w:r>
      <w:bookmarkStart w:id="0" w:name="_Toc425054503"/>
      <w:bookmarkStart w:id="1" w:name="_Toc423410237"/>
      <w:r w:rsidRPr="009C6026">
        <w:rPr>
          <w:lang w:val="pt-BR"/>
        </w:rPr>
        <w:t xml:space="preserve"> </w:t>
      </w:r>
      <w:bookmarkEnd w:id="0"/>
      <w:bookmarkEnd w:id="1"/>
    </w:p>
    <w:p w14:paraId="2BB213C6" w14:textId="0AAAE286" w:rsidR="00C1434A" w:rsidRDefault="009C6026">
      <w:pPr>
        <w:pStyle w:val="Ttulo1"/>
        <w:ind w:left="1080" w:hanging="360"/>
      </w:pPr>
      <w:bookmarkStart w:id="2" w:name="_Toc425054504"/>
      <w:bookmarkStart w:id="3" w:name="_Toc423410238"/>
      <w:bookmarkStart w:id="4" w:name="_Toc137032211"/>
      <w:r>
        <w:rPr>
          <w:lang w:val="pt-BR"/>
        </w:rPr>
        <w:t>Cálculo d</w:t>
      </w:r>
      <w:r w:rsidR="001D14DA">
        <w:rPr>
          <w:lang w:val="pt-BR"/>
        </w:rPr>
        <w:t>o</w:t>
      </w:r>
      <w:r>
        <w:rPr>
          <w:lang w:val="pt-BR"/>
        </w:rPr>
        <w:t xml:space="preserve"> IMC</w:t>
      </w:r>
      <w:bookmarkEnd w:id="4"/>
      <w:r>
        <w:t xml:space="preserve"> </w:t>
      </w:r>
    </w:p>
    <w:p w14:paraId="69AD50BE" w14:textId="77777777" w:rsidR="00C1434A" w:rsidRDefault="00000000">
      <w:pPr>
        <w:pStyle w:val="Ttulo2"/>
      </w:pPr>
      <w:bookmarkStart w:id="5" w:name="_Toc137032212"/>
      <w:r>
        <w:rPr>
          <w:lang w:val="pt-BR"/>
        </w:rPr>
        <w:t>Breve Descrição</w:t>
      </w:r>
      <w:bookmarkEnd w:id="2"/>
      <w:bookmarkEnd w:id="3"/>
      <w:bookmarkEnd w:id="5"/>
    </w:p>
    <w:p w14:paraId="4B9325C5" w14:textId="65FC4CCF" w:rsidR="009C6026" w:rsidRDefault="009C6026" w:rsidP="009C6026">
      <w:pPr>
        <w:pStyle w:val="InfoBlue"/>
        <w:rPr>
          <w:i w:val="0"/>
          <w:iCs w:val="0"/>
          <w:color w:val="auto"/>
          <w:lang w:val="pt-BR"/>
        </w:rPr>
      </w:pPr>
      <w:r w:rsidRPr="00515085">
        <w:rPr>
          <w:i w:val="0"/>
          <w:iCs w:val="0"/>
          <w:color w:val="auto"/>
          <w:lang w:val="pt-BR"/>
        </w:rPr>
        <w:t xml:space="preserve">Este caso de uso tem por finalidade calcular o IMC e retornar </w:t>
      </w:r>
      <w:r w:rsidR="00A525F6" w:rsidRPr="00515085">
        <w:rPr>
          <w:i w:val="0"/>
          <w:iCs w:val="0"/>
          <w:color w:val="auto"/>
          <w:lang w:val="pt-BR"/>
        </w:rPr>
        <w:t>à</w:t>
      </w:r>
      <w:r w:rsidRPr="00515085">
        <w:rPr>
          <w:i w:val="0"/>
          <w:iCs w:val="0"/>
          <w:color w:val="auto"/>
          <w:lang w:val="pt-BR"/>
        </w:rPr>
        <w:t xml:space="preserve"> classificação obtida</w:t>
      </w:r>
      <w:r>
        <w:rPr>
          <w:i w:val="0"/>
          <w:iCs w:val="0"/>
          <w:color w:val="auto"/>
          <w:lang w:val="pt-BR"/>
        </w:rPr>
        <w:t xml:space="preserve"> com base no Peso e Altura do usuári</w:t>
      </w:r>
      <w:r w:rsidR="003453E8">
        <w:rPr>
          <w:i w:val="0"/>
          <w:iCs w:val="0"/>
          <w:color w:val="auto"/>
          <w:lang w:val="pt-BR"/>
        </w:rPr>
        <w:t>o. Respeitando a seguintes regras:</w:t>
      </w:r>
    </w:p>
    <w:p w14:paraId="0AFB0166" w14:textId="4A124F56" w:rsidR="003453E8" w:rsidRDefault="003453E8" w:rsidP="003453E8">
      <w:pPr>
        <w:pStyle w:val="Corpodetexto"/>
        <w:rPr>
          <w:lang w:val="pt-BR"/>
        </w:rPr>
      </w:pPr>
      <w:r>
        <w:rPr>
          <w:lang w:val="pt-BR"/>
        </w:rPr>
        <w:t>Para calcular o IMC:</w:t>
      </w:r>
    </w:p>
    <w:p w14:paraId="652D3026" w14:textId="39BE23D1" w:rsidR="003453E8" w:rsidRDefault="003453E8" w:rsidP="003453E8">
      <w:pPr>
        <w:pStyle w:val="Corpodetexto"/>
        <w:rPr>
          <w:lang w:val="pt-BR"/>
        </w:rPr>
      </w:pPr>
      <w:r>
        <w:rPr>
          <w:lang w:val="pt-BR"/>
        </w:rPr>
        <w:t>IMC = PESO / (ALTURA * ALTURA)</w:t>
      </w:r>
    </w:p>
    <w:p w14:paraId="5928E85C" w14:textId="00DF4D1B" w:rsidR="003453E8" w:rsidRDefault="003453E8" w:rsidP="003453E8">
      <w:pPr>
        <w:pStyle w:val="Corpodetexto"/>
        <w:rPr>
          <w:lang w:val="pt-BR"/>
        </w:rPr>
      </w:pPr>
      <w:r>
        <w:rPr>
          <w:lang w:val="pt-BR"/>
        </w:rPr>
        <w:t>Classificação:</w:t>
      </w:r>
    </w:p>
    <w:p w14:paraId="67D97B0A" w14:textId="40566A1A" w:rsidR="003453E8" w:rsidRPr="003453E8" w:rsidRDefault="003453E8" w:rsidP="003453E8">
      <w:pPr>
        <w:pStyle w:val="Corpodetexto"/>
        <w:jc w:val="center"/>
        <w:rPr>
          <w:lang w:val="pt-BR"/>
        </w:rPr>
      </w:pPr>
      <w:r>
        <w:rPr>
          <w:noProof/>
          <w:snapToGrid/>
        </w:rPr>
        <w:drawing>
          <wp:inline distT="0" distB="0" distL="0" distR="0" wp14:anchorId="4E3137C5" wp14:editId="5575D610">
            <wp:extent cx="3058091" cy="1821180"/>
            <wp:effectExtent l="0" t="0" r="9525" b="7620"/>
            <wp:docPr id="15333043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434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613" cy="18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171" w14:textId="77777777" w:rsidR="00C1434A" w:rsidRDefault="00000000">
      <w:pPr>
        <w:pStyle w:val="Ttulo1"/>
        <w:widowControl/>
        <w:ind w:left="1080" w:hanging="360"/>
        <w:rPr>
          <w:lang w:val="pt-BR"/>
        </w:rPr>
      </w:pPr>
      <w:bookmarkStart w:id="6" w:name="_Toc425054505"/>
      <w:bookmarkStart w:id="7" w:name="_Toc423410239"/>
      <w:bookmarkStart w:id="8" w:name="_Toc137032213"/>
      <w:r>
        <w:rPr>
          <w:lang w:val="pt-BR"/>
        </w:rPr>
        <w:t>Fluxo de Eventos</w:t>
      </w:r>
      <w:bookmarkEnd w:id="6"/>
      <w:bookmarkEnd w:id="7"/>
      <w:bookmarkEnd w:id="8"/>
    </w:p>
    <w:p w14:paraId="19A4A0B4" w14:textId="77777777" w:rsidR="001D14DA" w:rsidRDefault="001D14DA" w:rsidP="001D14DA">
      <w:pPr>
        <w:rPr>
          <w:lang w:val="pt-BR"/>
        </w:rPr>
      </w:pPr>
    </w:p>
    <w:p w14:paraId="7F65A6D6" w14:textId="77777777" w:rsidR="00BE5440" w:rsidRDefault="00BE5440" w:rsidP="00BE5440">
      <w:pPr>
        <w:keepNext/>
        <w:jc w:val="center"/>
      </w:pPr>
      <w:r>
        <w:rPr>
          <w:noProof/>
          <w:snapToGrid/>
        </w:rPr>
        <w:drawing>
          <wp:inline distT="0" distB="0" distL="0" distR="0" wp14:anchorId="0C3FD173" wp14:editId="2BA8477D">
            <wp:extent cx="4533900" cy="3533669"/>
            <wp:effectExtent l="0" t="0" r="0" b="0"/>
            <wp:docPr id="866071939" name="Imagem 86607193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51246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794" cy="35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750" w14:textId="33A107A3" w:rsidR="009C3CCF" w:rsidRPr="00BE5440" w:rsidRDefault="00BE5440" w:rsidP="00BE5440">
      <w:pPr>
        <w:pStyle w:val="Legenda"/>
        <w:jc w:val="center"/>
        <w:rPr>
          <w:lang w:val="pt-BR"/>
        </w:rPr>
      </w:pPr>
      <w:r w:rsidRPr="00BE5440">
        <w:rPr>
          <w:lang w:val="pt-BR"/>
        </w:rPr>
        <w:t xml:space="preserve">Figure </w:t>
      </w:r>
      <w:r>
        <w:fldChar w:fldCharType="begin"/>
      </w:r>
      <w:r w:rsidRPr="00BE5440">
        <w:rPr>
          <w:lang w:val="pt-BR"/>
        </w:rPr>
        <w:instrText xml:space="preserve"> SEQ Figure \* ARABIC </w:instrText>
      </w:r>
      <w:r>
        <w:fldChar w:fldCharType="separate"/>
      </w:r>
      <w:r w:rsidR="006F7448">
        <w:rPr>
          <w:noProof/>
          <w:lang w:val="pt-BR"/>
        </w:rPr>
        <w:t>1</w:t>
      </w:r>
      <w:r>
        <w:fldChar w:fldCharType="end"/>
      </w:r>
      <w:r w:rsidRPr="00BE5440">
        <w:rPr>
          <w:lang w:val="pt-BR"/>
        </w:rPr>
        <w:t xml:space="preserve"> Diagrama de Caso de Uso de Negócio</w:t>
      </w:r>
    </w:p>
    <w:p w14:paraId="746C179C" w14:textId="77777777" w:rsidR="00C1434A" w:rsidRDefault="00000000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37032214"/>
      <w:r>
        <w:rPr>
          <w:lang w:val="pt-BR"/>
        </w:rPr>
        <w:lastRenderedPageBreak/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720F9BC0" w14:textId="4F58EE4D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Cliente acessar o software;</w:t>
      </w:r>
    </w:p>
    <w:p w14:paraId="1ACF54E1" w14:textId="2F26EBEB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Informa o Peso (Kg) e Altura (m);</w:t>
      </w:r>
    </w:p>
    <w:p w14:paraId="314D19C0" w14:textId="253A472B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Pressiona o botão Calcular;</w:t>
      </w:r>
    </w:p>
    <w:p w14:paraId="065BB678" w14:textId="27C5E1B9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realiza o cálculo do IMC;</w:t>
      </w:r>
    </w:p>
    <w:p w14:paraId="55D83269" w14:textId="6D7131D9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sistema retorna o valor do IMC e a classificação do grau. </w:t>
      </w:r>
    </w:p>
    <w:p w14:paraId="2737034E" w14:textId="72C2A1A5" w:rsidR="00BE5440" w:rsidRDefault="00BE5440" w:rsidP="00BE5440">
      <w:pPr>
        <w:pStyle w:val="Ttulo3"/>
        <w:rPr>
          <w:lang w:val="pt-BR"/>
        </w:rPr>
      </w:pPr>
      <w:bookmarkStart w:id="12" w:name="_Toc137032215"/>
      <w:r>
        <w:rPr>
          <w:lang w:val="pt-BR"/>
        </w:rPr>
        <w:t>Diagrama de Caso de Uso</w:t>
      </w:r>
      <w:bookmarkEnd w:id="12"/>
    </w:p>
    <w:p w14:paraId="671E3BD5" w14:textId="77777777" w:rsidR="006F7448" w:rsidRDefault="00BE5440" w:rsidP="006F7448">
      <w:pPr>
        <w:pStyle w:val="Corpodetexto"/>
        <w:keepNext/>
        <w:ind w:left="0"/>
        <w:jc w:val="center"/>
      </w:pPr>
      <w:r>
        <w:rPr>
          <w:noProof/>
          <w:snapToGrid/>
        </w:rPr>
        <w:drawing>
          <wp:inline distT="0" distB="0" distL="0" distR="0" wp14:anchorId="61B1F7BF" wp14:editId="508D03B9">
            <wp:extent cx="5440680" cy="2188479"/>
            <wp:effectExtent l="0" t="0" r="7620" b="2540"/>
            <wp:docPr id="16011989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98949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446" cy="21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F74" w14:textId="642BECB1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6F7448">
        <w:rPr>
          <w:lang w:val="pt-BR"/>
        </w:rPr>
        <w:t xml:space="preserve"> Diagrama de Caso de Uso</w:t>
      </w:r>
    </w:p>
    <w:p w14:paraId="5C3DEAE5" w14:textId="77777777" w:rsidR="00BE5440" w:rsidRDefault="00BE5440" w:rsidP="00BE5440">
      <w:pPr>
        <w:jc w:val="center"/>
        <w:rPr>
          <w:lang w:val="pt-BR"/>
        </w:rPr>
      </w:pPr>
    </w:p>
    <w:p w14:paraId="34EB7254" w14:textId="6730E0BD" w:rsidR="00BE5440" w:rsidRDefault="00BE5440" w:rsidP="00BE5440">
      <w:pPr>
        <w:pStyle w:val="Ttulo3"/>
        <w:rPr>
          <w:lang w:val="pt-BR"/>
        </w:rPr>
      </w:pPr>
      <w:bookmarkStart w:id="13" w:name="_Toc137032216"/>
      <w:r>
        <w:rPr>
          <w:lang w:val="pt-BR"/>
        </w:rPr>
        <w:t>Diagrama de Sequência</w:t>
      </w:r>
      <w:bookmarkEnd w:id="13"/>
    </w:p>
    <w:p w14:paraId="08DAB3EF" w14:textId="77777777" w:rsidR="006F7448" w:rsidRDefault="00BE5440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0E990532" wp14:editId="4EA95566">
            <wp:extent cx="5502534" cy="3398520"/>
            <wp:effectExtent l="0" t="0" r="3175" b="0"/>
            <wp:docPr id="5914210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2108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736" cy="34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C22" w14:textId="6FD53E50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532559FE" w14:textId="77777777" w:rsidR="00BE5440" w:rsidRDefault="00BE5440" w:rsidP="00BE5440">
      <w:pPr>
        <w:jc w:val="center"/>
        <w:rPr>
          <w:lang w:val="pt-BR"/>
        </w:rPr>
      </w:pPr>
    </w:p>
    <w:p w14:paraId="20E1791B" w14:textId="3FBD54EB" w:rsidR="00BE5440" w:rsidRDefault="00BE5440" w:rsidP="00BE5440">
      <w:pPr>
        <w:pStyle w:val="Ttulo3"/>
        <w:rPr>
          <w:lang w:val="pt-BR"/>
        </w:rPr>
      </w:pPr>
      <w:bookmarkStart w:id="14" w:name="_Toc137032217"/>
      <w:r>
        <w:rPr>
          <w:lang w:val="pt-BR"/>
        </w:rPr>
        <w:t>Diagrama de Atividade</w:t>
      </w:r>
      <w:bookmarkEnd w:id="14"/>
    </w:p>
    <w:p w14:paraId="552EB334" w14:textId="77777777" w:rsidR="006F7448" w:rsidRDefault="00BE5440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0C0377E3" wp14:editId="7C1AF230">
            <wp:extent cx="4733925" cy="4886325"/>
            <wp:effectExtent l="0" t="0" r="9525" b="9525"/>
            <wp:docPr id="21306303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3036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D90" w14:textId="0D0CF10F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Atividade</w:t>
      </w:r>
      <w:proofErr w:type="spellEnd"/>
    </w:p>
    <w:p w14:paraId="22FE896F" w14:textId="77777777" w:rsidR="00BE5440" w:rsidRDefault="00BE5440" w:rsidP="00BE5440">
      <w:pPr>
        <w:jc w:val="center"/>
        <w:rPr>
          <w:lang w:val="pt-BR"/>
        </w:rPr>
      </w:pPr>
    </w:p>
    <w:p w14:paraId="3AF839F5" w14:textId="7F98E295" w:rsidR="00BE5440" w:rsidRDefault="00BE5440" w:rsidP="00BE5440">
      <w:pPr>
        <w:pStyle w:val="Ttulo3"/>
        <w:rPr>
          <w:lang w:val="pt-BR"/>
        </w:rPr>
      </w:pPr>
      <w:bookmarkStart w:id="15" w:name="_Toc137032218"/>
      <w:r>
        <w:rPr>
          <w:lang w:val="pt-BR"/>
        </w:rPr>
        <w:t>Diagrama de Estado de Máquina</w:t>
      </w:r>
      <w:bookmarkEnd w:id="15"/>
    </w:p>
    <w:p w14:paraId="61434C40" w14:textId="77777777" w:rsidR="006F7448" w:rsidRDefault="00BE5440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796E7C07" wp14:editId="7C69DA48">
            <wp:extent cx="4911685" cy="1623060"/>
            <wp:effectExtent l="0" t="0" r="3810" b="0"/>
            <wp:docPr id="18610961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96154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851" cy="16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59F" w14:textId="7ACEB50D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5</w:t>
      </w:r>
      <w:r>
        <w:fldChar w:fldCharType="end"/>
      </w:r>
      <w:r w:rsidRPr="006F7448">
        <w:rPr>
          <w:lang w:val="pt-BR"/>
        </w:rPr>
        <w:t xml:space="preserve"> Diagrama de Estado de Máquina</w:t>
      </w:r>
    </w:p>
    <w:p w14:paraId="5A9EE953" w14:textId="77777777" w:rsidR="006F7448" w:rsidRDefault="006F7448" w:rsidP="006F7448">
      <w:pPr>
        <w:rPr>
          <w:lang w:val="pt-BR"/>
        </w:rPr>
      </w:pPr>
    </w:p>
    <w:p w14:paraId="073B52D5" w14:textId="3CEB2330" w:rsidR="006F7448" w:rsidRDefault="006F7448" w:rsidP="006F7448">
      <w:pPr>
        <w:pStyle w:val="Ttulo3"/>
      </w:pPr>
      <w:bookmarkStart w:id="16" w:name="_Toc137032219"/>
      <w:proofErr w:type="spellStart"/>
      <w:r w:rsidRPr="006F7448">
        <w:lastRenderedPageBreak/>
        <w:t>Diagrama</w:t>
      </w:r>
      <w:proofErr w:type="spellEnd"/>
      <w:r w:rsidRPr="006F7448">
        <w:t xml:space="preserve"> Business Process </w:t>
      </w:r>
      <w:proofErr w:type="spellStart"/>
      <w:r w:rsidRPr="006F7448">
        <w:t>Managment</w:t>
      </w:r>
      <w:proofErr w:type="spellEnd"/>
      <w:r w:rsidRPr="006F7448">
        <w:t xml:space="preserve"> Not</w:t>
      </w:r>
      <w:r>
        <w:t>ation</w:t>
      </w:r>
      <w:bookmarkEnd w:id="16"/>
    </w:p>
    <w:p w14:paraId="4268011C" w14:textId="77777777" w:rsidR="006F7448" w:rsidRDefault="006F7448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7BCFB38B" wp14:editId="70BB0B55">
            <wp:extent cx="5553323" cy="2168525"/>
            <wp:effectExtent l="0" t="0" r="9525" b="3175"/>
            <wp:docPr id="15797168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16828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612" cy="21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8F13" w14:textId="27A9E328" w:rsidR="006F7448" w:rsidRDefault="006F7448" w:rsidP="006F744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BPMN</w:t>
      </w:r>
    </w:p>
    <w:p w14:paraId="166DC7E6" w14:textId="77777777" w:rsidR="00640A25" w:rsidRDefault="00640A25" w:rsidP="00640A25"/>
    <w:p w14:paraId="1C7B24E9" w14:textId="72D4925A" w:rsidR="00640A25" w:rsidRDefault="00640A25" w:rsidP="00640A25">
      <w:pPr>
        <w:pStyle w:val="Ttulo3"/>
      </w:pPr>
      <w:bookmarkStart w:id="17" w:name="_Toc137032220"/>
      <w:r>
        <w:t>Matriz de Rastreabilidade</w:t>
      </w:r>
      <w:bookmarkEnd w:id="17"/>
    </w:p>
    <w:tbl>
      <w:tblPr>
        <w:tblW w:w="91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4758"/>
        <w:gridCol w:w="924"/>
        <w:gridCol w:w="924"/>
        <w:gridCol w:w="924"/>
        <w:gridCol w:w="924"/>
      </w:tblGrid>
      <w:tr w:rsidR="00640A25" w:rsidRPr="00640A25" w14:paraId="49B4EABB" w14:textId="77777777" w:rsidTr="00E7505D">
        <w:trPr>
          <w:trHeight w:val="309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11B82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937EC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Casos de uso IMC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232F93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E50840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7A3DD1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A2481B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</w:tr>
      <w:tr w:rsidR="00640A25" w:rsidRPr="00640A25" w14:paraId="5095BC8B" w14:textId="77777777" w:rsidTr="00E7505D">
        <w:trPr>
          <w:trHeight w:val="309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9DE73E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D1CA1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Informar dados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FFFD91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AF7C8B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B49A44F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3312CF0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640A25" w:rsidRPr="00640A25" w14:paraId="3FCCF6CA" w14:textId="77777777" w:rsidTr="00E7505D">
        <w:trPr>
          <w:trHeight w:val="309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6EF3AB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6B26D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IMC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77C820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456D3C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47C6924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3DA7BD3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640A25" w:rsidRPr="00640A25" w14:paraId="2A70867D" w14:textId="77777777" w:rsidTr="00E7505D">
        <w:trPr>
          <w:trHeight w:val="309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47282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9B7DF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Classificar IMC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11FCD43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1268B7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482B8B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0BB3F1A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640A25" w:rsidRPr="00640A25" w14:paraId="2A422AA9" w14:textId="77777777" w:rsidTr="00E7505D">
        <w:trPr>
          <w:trHeight w:val="309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42C2C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F7343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Retornar IMC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1756FEA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531BAE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59C5FA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0CEF39" w14:textId="77777777" w:rsidR="00640A25" w:rsidRPr="00640A25" w:rsidRDefault="00640A25" w:rsidP="00640A2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640A25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14:paraId="65A83CC0" w14:textId="77777777" w:rsidR="00640A25" w:rsidRPr="00640A25" w:rsidRDefault="00640A25" w:rsidP="00640A25"/>
    <w:p w14:paraId="3D3A6606" w14:textId="77777777" w:rsidR="00C1434A" w:rsidRDefault="00000000">
      <w:pPr>
        <w:pStyle w:val="Ttulo2"/>
        <w:widowControl/>
        <w:rPr>
          <w:lang w:val="fr-FR"/>
        </w:rPr>
      </w:pPr>
      <w:bookmarkStart w:id="18" w:name="_Toc425054507"/>
      <w:bookmarkStart w:id="19" w:name="_Toc423410241"/>
      <w:bookmarkStart w:id="20" w:name="_Toc137032221"/>
      <w:r>
        <w:rPr>
          <w:lang w:val="pt-BR"/>
        </w:rPr>
        <w:t>Fluxos Alternativos</w:t>
      </w:r>
      <w:bookmarkEnd w:id="18"/>
      <w:bookmarkEnd w:id="19"/>
      <w:bookmarkEnd w:id="20"/>
    </w:p>
    <w:p w14:paraId="0468D6A4" w14:textId="650B60DE" w:rsidR="00C1434A" w:rsidRDefault="001700A6">
      <w:pPr>
        <w:pStyle w:val="Ttulo3"/>
        <w:widowControl/>
        <w:rPr>
          <w:lang w:val="fr-FR"/>
        </w:rPr>
      </w:pPr>
      <w:bookmarkStart w:id="21" w:name="_Toc137032222"/>
      <w:r>
        <w:rPr>
          <w:lang w:val="pt-BR"/>
        </w:rPr>
        <w:t>Cliente não informa o peso</w:t>
      </w:r>
      <w:bookmarkEnd w:id="21"/>
    </w:p>
    <w:p w14:paraId="3033FDCD" w14:textId="2696C771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Cliente não informa o campo referente ao peso;</w:t>
      </w:r>
    </w:p>
    <w:p w14:paraId="71A2C130" w14:textId="2600C3A9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01417C60" w14:textId="6A48F90C" w:rsidR="001700A6" w:rsidRP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Sistema exibe mensagem ‘Preencha </w:t>
      </w:r>
      <w:r w:rsidR="002C4EEC">
        <w:rPr>
          <w:lang w:val="pt-BR"/>
        </w:rPr>
        <w:t>todos os campos</w:t>
      </w:r>
      <w:r>
        <w:rPr>
          <w:lang w:val="pt-BR"/>
        </w:rPr>
        <w:t>”.</w:t>
      </w:r>
    </w:p>
    <w:p w14:paraId="1A294338" w14:textId="6C8E2169" w:rsidR="00C1434A" w:rsidRPr="001700A6" w:rsidRDefault="001700A6">
      <w:pPr>
        <w:pStyle w:val="Ttulo3"/>
        <w:widowControl/>
        <w:rPr>
          <w:lang w:val="pt-BR"/>
        </w:rPr>
      </w:pPr>
      <w:bookmarkStart w:id="22" w:name="_Toc137032223"/>
      <w:r>
        <w:rPr>
          <w:lang w:val="pt-BR"/>
        </w:rPr>
        <w:t>Cliente não informa a altura</w:t>
      </w:r>
      <w:bookmarkEnd w:id="22"/>
    </w:p>
    <w:p w14:paraId="01F436AC" w14:textId="0DB49575" w:rsidR="001700A6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Cliente não informa o campo referente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altura;</w:t>
      </w:r>
    </w:p>
    <w:p w14:paraId="3451DCFB" w14:textId="25380AAB" w:rsidR="002C4EEC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3C5E1FB9" w14:textId="1A32A7DF" w:rsidR="002C4EEC" w:rsidRPr="001700A6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O Sistema exibe mensagem “ Preencha todos os campos”.</w:t>
      </w:r>
    </w:p>
    <w:p w14:paraId="105E8880" w14:textId="77777777" w:rsidR="00C1434A" w:rsidRDefault="00000000">
      <w:pPr>
        <w:pStyle w:val="Ttulo1"/>
        <w:ind w:left="1080" w:hanging="360"/>
        <w:rPr>
          <w:sz w:val="24"/>
          <w:szCs w:val="24"/>
          <w:lang w:val="fr-FR"/>
        </w:rPr>
      </w:pPr>
      <w:bookmarkStart w:id="23" w:name="_Toc425054510"/>
      <w:bookmarkStart w:id="24" w:name="_Toc423410251"/>
      <w:bookmarkStart w:id="25" w:name="_Toc137032224"/>
      <w:r>
        <w:rPr>
          <w:sz w:val="24"/>
          <w:szCs w:val="24"/>
          <w:lang w:val="pt-BR"/>
        </w:rPr>
        <w:t>Requisitos Especiais</w:t>
      </w:r>
      <w:bookmarkEnd w:id="23"/>
      <w:bookmarkEnd w:id="24"/>
      <w:bookmarkEnd w:id="25"/>
    </w:p>
    <w:p w14:paraId="4E40C852" w14:textId="2205EFE2" w:rsidR="00C1434A" w:rsidRDefault="002C4EEC">
      <w:pPr>
        <w:pStyle w:val="Ttulo2"/>
        <w:widowControl/>
        <w:rPr>
          <w:lang w:val="pt-BR"/>
        </w:rPr>
      </w:pPr>
      <w:bookmarkStart w:id="26" w:name="_Toc137032225"/>
      <w:r>
        <w:rPr>
          <w:lang w:val="pt-BR"/>
        </w:rPr>
        <w:t>Confiabilidade</w:t>
      </w:r>
      <w:bookmarkEnd w:id="26"/>
    </w:p>
    <w:p w14:paraId="5180A777" w14:textId="03791292" w:rsidR="002C4EEC" w:rsidRPr="002C4EEC" w:rsidRDefault="00F24291" w:rsidP="002C4EEC">
      <w:pPr>
        <w:ind w:left="720"/>
        <w:rPr>
          <w:lang w:val="pt-BR"/>
        </w:rPr>
      </w:pPr>
      <w:r>
        <w:rPr>
          <w:lang w:val="pt-BR"/>
        </w:rPr>
        <w:t>O sistema deve estar disponível para uso 99,9% do tempo, enquanto estiver em execução.</w:t>
      </w:r>
    </w:p>
    <w:p w14:paraId="2651BFCB" w14:textId="0C7EF211" w:rsidR="00C1434A" w:rsidRDefault="00F24291" w:rsidP="00F24291">
      <w:pPr>
        <w:pStyle w:val="Ttulo2"/>
        <w:rPr>
          <w:lang w:val="pt-BR"/>
        </w:rPr>
      </w:pPr>
      <w:bookmarkStart w:id="27" w:name="_Toc137032226"/>
      <w:r>
        <w:rPr>
          <w:lang w:val="pt-BR"/>
        </w:rPr>
        <w:t>Usabilidade</w:t>
      </w:r>
      <w:bookmarkEnd w:id="27"/>
    </w:p>
    <w:p w14:paraId="480F6C79" w14:textId="03F781D5" w:rsidR="00F24291" w:rsidRDefault="00F24291" w:rsidP="00F24291">
      <w:pPr>
        <w:ind w:left="720"/>
        <w:rPr>
          <w:lang w:val="pt-BR"/>
        </w:rPr>
      </w:pPr>
      <w:r>
        <w:rPr>
          <w:lang w:val="pt-BR"/>
        </w:rPr>
        <w:t>O sistema deve oferecer uma experiência ao usuário utilizando interface de fácil entendimento, acessibilidade, consistência e de fácil interação.</w:t>
      </w:r>
    </w:p>
    <w:p w14:paraId="2E320BB6" w14:textId="1C79A1C2" w:rsidR="00F24291" w:rsidRDefault="00F24291" w:rsidP="00F24291">
      <w:pPr>
        <w:pStyle w:val="Ttulo2"/>
        <w:rPr>
          <w:lang w:val="pt-BR"/>
        </w:rPr>
      </w:pPr>
      <w:bookmarkStart w:id="28" w:name="_Toc137032227"/>
      <w:r>
        <w:rPr>
          <w:lang w:val="pt-BR"/>
        </w:rPr>
        <w:t>Portabilidade</w:t>
      </w:r>
      <w:bookmarkEnd w:id="28"/>
    </w:p>
    <w:p w14:paraId="240FB378" w14:textId="5D94430B" w:rsidR="00F24291" w:rsidRPr="00F24291" w:rsidRDefault="00F24291" w:rsidP="00DC6CB3">
      <w:pPr>
        <w:ind w:left="720"/>
        <w:rPr>
          <w:lang w:val="pt-BR"/>
        </w:rPr>
      </w:pPr>
      <w:r>
        <w:rPr>
          <w:lang w:val="pt-BR"/>
        </w:rPr>
        <w:t xml:space="preserve">O sistema poderá ser utilizado em diferentes ambientes, sistemas operacionais, plataformas e </w:t>
      </w:r>
      <w:r>
        <w:rPr>
          <w:lang w:val="pt-BR"/>
        </w:rPr>
        <w:lastRenderedPageBreak/>
        <w:t>configurações.</w:t>
      </w:r>
    </w:p>
    <w:p w14:paraId="29378598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29" w:name="_Toc425054512"/>
      <w:bookmarkStart w:id="30" w:name="_Toc423410253"/>
      <w:bookmarkStart w:id="31" w:name="_Toc137032228"/>
      <w:r>
        <w:rPr>
          <w:sz w:val="24"/>
          <w:szCs w:val="24"/>
          <w:lang w:val="pt-BR"/>
        </w:rPr>
        <w:t>Precondições</w:t>
      </w:r>
      <w:bookmarkEnd w:id="29"/>
      <w:bookmarkEnd w:id="30"/>
      <w:bookmarkEnd w:id="31"/>
    </w:p>
    <w:p w14:paraId="55757DB5" w14:textId="05783182" w:rsidR="00C1434A" w:rsidRDefault="00226416">
      <w:pPr>
        <w:pStyle w:val="Ttulo2"/>
        <w:widowControl/>
        <w:rPr>
          <w:lang w:val="pt-BR"/>
        </w:rPr>
      </w:pPr>
      <w:bookmarkStart w:id="32" w:name="_Toc137032229"/>
      <w:r>
        <w:rPr>
          <w:lang w:val="pt-BR"/>
        </w:rPr>
        <w:t>Execução</w:t>
      </w:r>
      <w:bookmarkEnd w:id="32"/>
    </w:p>
    <w:p w14:paraId="542C4F12" w14:textId="3B1A0E67" w:rsidR="00226416" w:rsidRPr="00226416" w:rsidRDefault="00226416" w:rsidP="00226416">
      <w:pPr>
        <w:ind w:left="720"/>
        <w:rPr>
          <w:lang w:val="pt-BR"/>
        </w:rPr>
      </w:pPr>
      <w:r>
        <w:rPr>
          <w:lang w:val="pt-BR"/>
        </w:rPr>
        <w:t xml:space="preserve">O sistema </w:t>
      </w:r>
      <w:r w:rsidR="009C3CCF">
        <w:rPr>
          <w:lang w:val="pt-BR"/>
        </w:rPr>
        <w:t>deve estar em execução para ser utilizado.</w:t>
      </w:r>
    </w:p>
    <w:p w14:paraId="176467D7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33" w:name="_Toc425054514"/>
      <w:bookmarkStart w:id="34" w:name="_Toc423410255"/>
      <w:bookmarkStart w:id="35" w:name="_Toc137032230"/>
      <w:r>
        <w:rPr>
          <w:sz w:val="24"/>
          <w:szCs w:val="24"/>
          <w:lang w:val="pt-BR"/>
        </w:rPr>
        <w:t>Pós-condições</w:t>
      </w:r>
      <w:bookmarkEnd w:id="33"/>
      <w:bookmarkEnd w:id="34"/>
      <w:bookmarkEnd w:id="35"/>
    </w:p>
    <w:p w14:paraId="7F19228F" w14:textId="75BE6406" w:rsidR="00C1434A" w:rsidRDefault="009C3CCF">
      <w:pPr>
        <w:pStyle w:val="Ttulo2"/>
        <w:widowControl/>
        <w:rPr>
          <w:lang w:val="pt-BR"/>
        </w:rPr>
      </w:pPr>
      <w:bookmarkStart w:id="36" w:name="_Toc137032231"/>
      <w:r>
        <w:rPr>
          <w:lang w:val="pt-BR"/>
        </w:rPr>
        <w:t>Aguardando Novo Cálculo</w:t>
      </w:r>
      <w:bookmarkEnd w:id="36"/>
    </w:p>
    <w:p w14:paraId="2CC476DA" w14:textId="0FC4774C" w:rsidR="009C3CCF" w:rsidRPr="009C3CCF" w:rsidRDefault="009C3CCF" w:rsidP="009C3CCF">
      <w:pPr>
        <w:ind w:left="720"/>
        <w:rPr>
          <w:lang w:val="pt-BR"/>
        </w:rPr>
      </w:pPr>
      <w:r>
        <w:rPr>
          <w:lang w:val="pt-BR"/>
        </w:rPr>
        <w:t>Após realização do fluxo básico, o sistema encontrara-se em Aguardando, sendo possível realizar um novo cálculo informando novamente peso e altura.</w:t>
      </w:r>
    </w:p>
    <w:p w14:paraId="024FD6C5" w14:textId="77777777" w:rsidR="00C1434A" w:rsidRDefault="00000000">
      <w:pPr>
        <w:pStyle w:val="Ttulo1"/>
        <w:ind w:left="1080" w:hanging="360"/>
        <w:rPr>
          <w:sz w:val="24"/>
          <w:szCs w:val="24"/>
          <w:lang w:val="pt-BR"/>
        </w:rPr>
      </w:pPr>
      <w:bookmarkStart w:id="37" w:name="_Toc137032232"/>
      <w:r>
        <w:rPr>
          <w:sz w:val="24"/>
          <w:szCs w:val="24"/>
          <w:lang w:val="pt-BR"/>
        </w:rPr>
        <w:t xml:space="preserve">Pontos de </w:t>
      </w:r>
      <w:r w:rsidR="00F05221">
        <w:rPr>
          <w:sz w:val="24"/>
          <w:szCs w:val="24"/>
          <w:lang w:val="pt-BR"/>
        </w:rPr>
        <w:t>Realização</w:t>
      </w:r>
      <w:bookmarkEnd w:id="37"/>
    </w:p>
    <w:p w14:paraId="113B998A" w14:textId="7C125F07" w:rsidR="00DC6CB3" w:rsidRDefault="006F7448" w:rsidP="00DC6CB3">
      <w:pPr>
        <w:pStyle w:val="Ttulo2"/>
        <w:rPr>
          <w:lang w:val="pt-BR"/>
        </w:rPr>
      </w:pPr>
      <w:bookmarkStart w:id="38" w:name="_Toc137032233"/>
      <w:r>
        <w:rPr>
          <w:lang w:val="pt-BR"/>
        </w:rPr>
        <w:t>Include Classificar</w:t>
      </w:r>
      <w:r w:rsidR="00DC6CB3">
        <w:rPr>
          <w:lang w:val="pt-BR"/>
        </w:rPr>
        <w:t xml:space="preserve"> IMC</w:t>
      </w:r>
      <w:bookmarkEnd w:id="38"/>
    </w:p>
    <w:p w14:paraId="24FBE273" w14:textId="59EF9918" w:rsidR="00DC6CB3" w:rsidRPr="00DC6CB3" w:rsidRDefault="006F7448" w:rsidP="00DC6CB3">
      <w:pPr>
        <w:ind w:left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Classificar_IMC</w:t>
      </w:r>
      <w:proofErr w:type="spellEnd"/>
      <w:r>
        <w:rPr>
          <w:lang w:val="pt-BR"/>
        </w:rPr>
        <w:t xml:space="preserve"> será executada após a execução do caso de uso </w:t>
      </w:r>
      <w:proofErr w:type="spellStart"/>
      <w:r>
        <w:rPr>
          <w:lang w:val="pt-BR"/>
        </w:rPr>
        <w:t>Calcular_IMC</w:t>
      </w:r>
      <w:proofErr w:type="spellEnd"/>
      <w:r>
        <w:rPr>
          <w:lang w:val="pt-BR"/>
        </w:rPr>
        <w:t>.</w:t>
      </w:r>
    </w:p>
    <w:p w14:paraId="6CD15C66" w14:textId="77777777" w:rsidR="009C3CCF" w:rsidRDefault="009C3CCF" w:rsidP="006F7448">
      <w:pPr>
        <w:pStyle w:val="Corpodetexto"/>
        <w:rPr>
          <w:lang w:val="pt-BR"/>
        </w:rPr>
      </w:pPr>
    </w:p>
    <w:p w14:paraId="6E57AC5F" w14:textId="77777777" w:rsidR="00DC6CB3" w:rsidRDefault="00DC6CB3" w:rsidP="00DC6CB3">
      <w:pPr>
        <w:rPr>
          <w:lang w:val="pt-BR"/>
        </w:rPr>
      </w:pPr>
    </w:p>
    <w:sectPr w:rsidR="00DC6CB3">
      <w:headerReference w:type="default" r:id="rId15"/>
      <w:footerReference w:type="default" r:id="rId16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A588" w14:textId="77777777" w:rsidR="000A363A" w:rsidRDefault="000A363A">
      <w:pPr>
        <w:spacing w:line="240" w:lineRule="auto"/>
      </w:pPr>
      <w:r>
        <w:separator/>
      </w:r>
    </w:p>
  </w:endnote>
  <w:endnote w:type="continuationSeparator" w:id="0">
    <w:p w14:paraId="71388A24" w14:textId="77777777" w:rsidR="000A363A" w:rsidRDefault="000A3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434A" w14:paraId="09A169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2F541" w14:textId="77777777" w:rsidR="00C1434A" w:rsidRDefault="0000000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E78559" w14:textId="08F61E18" w:rsidR="00C1434A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4B4204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53E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36CCB" w14:textId="77777777" w:rsidR="00C1434A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065F22A" w14:textId="77777777" w:rsidR="00C1434A" w:rsidRDefault="00C143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07AB" w14:textId="77777777" w:rsidR="000A363A" w:rsidRDefault="000A363A">
      <w:pPr>
        <w:spacing w:line="240" w:lineRule="auto"/>
      </w:pPr>
      <w:r>
        <w:separator/>
      </w:r>
    </w:p>
  </w:footnote>
  <w:footnote w:type="continuationSeparator" w:id="0">
    <w:p w14:paraId="5B5FF558" w14:textId="77777777" w:rsidR="000A363A" w:rsidRDefault="000A3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044" w14:textId="77777777" w:rsidR="00C1434A" w:rsidRDefault="00C1434A">
    <w:pPr>
      <w:rPr>
        <w:sz w:val="24"/>
        <w:szCs w:val="24"/>
      </w:rPr>
    </w:pPr>
  </w:p>
  <w:p w14:paraId="656DCB12" w14:textId="77777777" w:rsidR="00C1434A" w:rsidRDefault="00C1434A">
    <w:pPr>
      <w:pBdr>
        <w:top w:val="single" w:sz="6" w:space="1" w:color="auto"/>
      </w:pBdr>
      <w:rPr>
        <w:sz w:val="24"/>
        <w:szCs w:val="24"/>
      </w:rPr>
    </w:pPr>
  </w:p>
  <w:p w14:paraId="40145E7C" w14:textId="3E32B12D" w:rsidR="00C1434A" w:rsidRDefault="004B42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</w:p>
  <w:p w14:paraId="687998EE" w14:textId="77777777" w:rsidR="00C1434A" w:rsidRDefault="00C1434A">
    <w:pPr>
      <w:pBdr>
        <w:bottom w:val="single" w:sz="6" w:space="1" w:color="auto"/>
      </w:pBdr>
      <w:jc w:val="right"/>
      <w:rPr>
        <w:sz w:val="24"/>
        <w:szCs w:val="24"/>
      </w:rPr>
    </w:pPr>
  </w:p>
  <w:p w14:paraId="1BECD328" w14:textId="77777777" w:rsidR="00C1434A" w:rsidRDefault="00C143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434A" w14:paraId="7A1D9C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066FB" w14:textId="5D80DF1D" w:rsidR="00C1434A" w:rsidRPr="004B4204" w:rsidRDefault="004B4204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4B4204">
            <w:rPr>
              <w:lang w:val="pt-BR"/>
            </w:rPr>
            <w:t>Trabalho de Curso Engenharia d</w:t>
          </w:r>
          <w:r>
            <w:rPr>
              <w:lang w:val="pt-BR"/>
            </w:rPr>
            <w:t>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4B9EF3" w14:textId="4C90AE45" w:rsidR="00C1434A" w:rsidRDefault="00000000">
          <w:pPr>
            <w:tabs>
              <w:tab w:val="left" w:pos="1135"/>
            </w:tabs>
            <w:ind w:right="68"/>
          </w:pPr>
          <w:r w:rsidRPr="004B4204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B4204">
            <w:t>1.4</w:t>
          </w:r>
        </w:p>
      </w:tc>
    </w:tr>
    <w:tr w:rsidR="00C1434A" w14:paraId="1BA7482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A8AC1" w14:textId="0B10E92C" w:rsidR="00C1434A" w:rsidRPr="009C6026" w:rsidRDefault="00000000">
          <w:pPr>
            <w:rPr>
              <w:lang w:val="pt-BR"/>
            </w:rPr>
          </w:pPr>
          <w:r>
            <w:fldChar w:fldCharType="begin"/>
          </w:r>
          <w:r w:rsidRPr="009C602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9C6026" w:rsidRPr="009C6026">
            <w:rPr>
              <w:lang w:val="pt-BR"/>
            </w:rPr>
            <w:t>Especificação de Caso de Uso:</w:t>
          </w:r>
          <w:r w:rsidR="004B4204">
            <w:rPr>
              <w:lang w:val="pt-BR"/>
            </w:rPr>
            <w:t xml:space="preserve"> C</w:t>
          </w:r>
          <w:r w:rsidR="003453E8">
            <w:rPr>
              <w:lang w:val="pt-BR"/>
            </w:rPr>
            <w:t>alculad</w:t>
          </w:r>
          <w:r w:rsidR="004B4204">
            <w:rPr>
              <w:lang w:val="pt-BR"/>
            </w:rPr>
            <w:t>o</w:t>
          </w:r>
          <w:r w:rsidR="003453E8">
            <w:rPr>
              <w:lang w:val="pt-BR"/>
            </w:rPr>
            <w:t>ra</w:t>
          </w:r>
          <w:r w:rsidR="004B4204">
            <w:rPr>
              <w:lang w:val="pt-BR"/>
            </w:rPr>
            <w:t xml:space="preserve"> IMC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9EAF4" w14:textId="15B40903" w:rsidR="004B4204" w:rsidRPr="004B4204" w:rsidRDefault="00000000">
          <w:pPr>
            <w:rPr>
              <w:lang w:val="pt-BR"/>
            </w:rPr>
          </w:pPr>
          <w:r w:rsidRPr="009C6026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B4204">
            <w:rPr>
              <w:lang w:val="pt-BR"/>
            </w:rPr>
            <w:t>07/06/2023</w:t>
          </w:r>
        </w:p>
      </w:tc>
    </w:tr>
    <w:tr w:rsidR="00C1434A" w:rsidRPr="003453E8" w14:paraId="12BDEB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875B13" w14:textId="5E46CD5D" w:rsidR="00C1434A" w:rsidRPr="004B4204" w:rsidRDefault="004B4204">
          <w:pPr>
            <w:rPr>
              <w:lang w:val="pt-BR"/>
            </w:rPr>
          </w:pPr>
          <w:r>
            <w:rPr>
              <w:lang w:val="pt-BR"/>
            </w:rPr>
            <w:t>Especificação de Caso de Uso Cal</w:t>
          </w:r>
          <w:r w:rsidR="003453E8">
            <w:rPr>
              <w:lang w:val="pt-BR"/>
            </w:rPr>
            <w:t>culadora</w:t>
          </w:r>
          <w:r>
            <w:rPr>
              <w:lang w:val="pt-BR"/>
            </w:rPr>
            <w:t xml:space="preserve"> IMC v1.4.docx</w:t>
          </w:r>
        </w:p>
      </w:tc>
    </w:tr>
  </w:tbl>
  <w:p w14:paraId="1AFF7FAA" w14:textId="77777777" w:rsidR="00C1434A" w:rsidRPr="004B4204" w:rsidRDefault="00C1434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0423AD"/>
    <w:multiLevelType w:val="hybridMultilevel"/>
    <w:tmpl w:val="CA7CA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F7028C"/>
    <w:multiLevelType w:val="hybridMultilevel"/>
    <w:tmpl w:val="E43A13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3065D"/>
    <w:multiLevelType w:val="hybridMultilevel"/>
    <w:tmpl w:val="B6B0FE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500BA5"/>
    <w:multiLevelType w:val="multilevel"/>
    <w:tmpl w:val="DBC80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1227847">
    <w:abstractNumId w:val="0"/>
  </w:num>
  <w:num w:numId="2" w16cid:durableId="1287739777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2950926">
    <w:abstractNumId w:val="9"/>
  </w:num>
  <w:num w:numId="4" w16cid:durableId="147131905">
    <w:abstractNumId w:val="23"/>
  </w:num>
  <w:num w:numId="5" w16cid:durableId="1604149841">
    <w:abstractNumId w:val="15"/>
  </w:num>
  <w:num w:numId="6" w16cid:durableId="56906503">
    <w:abstractNumId w:val="14"/>
  </w:num>
  <w:num w:numId="7" w16cid:durableId="199710542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55869140">
    <w:abstractNumId w:val="2"/>
  </w:num>
  <w:num w:numId="9" w16cid:durableId="1446149163">
    <w:abstractNumId w:val="22"/>
  </w:num>
  <w:num w:numId="10" w16cid:durableId="1593585931">
    <w:abstractNumId w:val="3"/>
  </w:num>
  <w:num w:numId="11" w16cid:durableId="523830323">
    <w:abstractNumId w:val="10"/>
  </w:num>
  <w:num w:numId="12" w16cid:durableId="898639439">
    <w:abstractNumId w:val="8"/>
  </w:num>
  <w:num w:numId="13" w16cid:durableId="1716351401">
    <w:abstractNumId w:val="21"/>
  </w:num>
  <w:num w:numId="14" w16cid:durableId="774323268">
    <w:abstractNumId w:val="7"/>
  </w:num>
  <w:num w:numId="15" w16cid:durableId="872310683">
    <w:abstractNumId w:val="4"/>
  </w:num>
  <w:num w:numId="16" w16cid:durableId="2122600188">
    <w:abstractNumId w:val="20"/>
  </w:num>
  <w:num w:numId="17" w16cid:durableId="1681423944">
    <w:abstractNumId w:val="13"/>
  </w:num>
  <w:num w:numId="18" w16cid:durableId="1416315404">
    <w:abstractNumId w:val="5"/>
  </w:num>
  <w:num w:numId="19" w16cid:durableId="89861471">
    <w:abstractNumId w:val="12"/>
  </w:num>
  <w:num w:numId="20" w16cid:durableId="1147673561">
    <w:abstractNumId w:val="6"/>
  </w:num>
  <w:num w:numId="21" w16cid:durableId="167445988">
    <w:abstractNumId w:val="18"/>
  </w:num>
  <w:num w:numId="22" w16cid:durableId="995766437">
    <w:abstractNumId w:val="17"/>
  </w:num>
  <w:num w:numId="23" w16cid:durableId="1653289628">
    <w:abstractNumId w:val="16"/>
  </w:num>
  <w:num w:numId="24" w16cid:durableId="1284388738">
    <w:abstractNumId w:val="11"/>
  </w:num>
  <w:num w:numId="25" w16cid:durableId="19699727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26"/>
    <w:rsid w:val="000A363A"/>
    <w:rsid w:val="001700A6"/>
    <w:rsid w:val="00183E7E"/>
    <w:rsid w:val="001D14DA"/>
    <w:rsid w:val="00226416"/>
    <w:rsid w:val="002C4EEC"/>
    <w:rsid w:val="002E4E01"/>
    <w:rsid w:val="003453E8"/>
    <w:rsid w:val="004B4204"/>
    <w:rsid w:val="00640A25"/>
    <w:rsid w:val="006C0150"/>
    <w:rsid w:val="006F7448"/>
    <w:rsid w:val="00910C66"/>
    <w:rsid w:val="009C3CCF"/>
    <w:rsid w:val="009C6026"/>
    <w:rsid w:val="00A525F6"/>
    <w:rsid w:val="00BE5440"/>
    <w:rsid w:val="00C1434A"/>
    <w:rsid w:val="00C20E40"/>
    <w:rsid w:val="00DC6CB3"/>
    <w:rsid w:val="00DF6CD5"/>
    <w:rsid w:val="00E7505D"/>
    <w:rsid w:val="00ED2F3A"/>
    <w:rsid w:val="00F05221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5E3BAE"/>
  <w15:chartTrackingRefBased/>
  <w15:docId w15:val="{113DA616-22D3-4F27-94A0-66911CC4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170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&#243;s-Gradua&#231;&#227;o\Modelagem%20Visual\Modelagem%20Visual\Caso%20de%20Uso%20Calculo%20de%20IMC%20v1.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 Calculo de IMC v1.4.dot</Template>
  <TotalTime>121</TotalTime>
  <Pages>8</Pages>
  <Words>663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Carlos Vinicius</dc:creator>
  <cp:keywords/>
  <dc:description/>
  <cp:lastModifiedBy>Carlos Sousa</cp:lastModifiedBy>
  <cp:revision>10</cp:revision>
  <dcterms:created xsi:type="dcterms:W3CDTF">2023-05-31T17:55:00Z</dcterms:created>
  <dcterms:modified xsi:type="dcterms:W3CDTF">2023-06-07T15:09:00Z</dcterms:modified>
</cp:coreProperties>
</file>