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D679" w14:textId="1ED0C246" w:rsidR="00C1434A" w:rsidRPr="009C6026" w:rsidRDefault="009C6026">
      <w:pPr>
        <w:pStyle w:val="Ttulo"/>
        <w:jc w:val="right"/>
        <w:rPr>
          <w:lang w:val="pt-BR"/>
        </w:rPr>
      </w:pPr>
      <w:r>
        <w:rPr>
          <w:lang w:val="pt-BR"/>
        </w:rPr>
        <w:t>Trabalho de Curso Engenharia de Software</w:t>
      </w:r>
    </w:p>
    <w:p w14:paraId="4C22ADF5" w14:textId="2BB7A992" w:rsidR="00C1434A" w:rsidRPr="009C6026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9C6026">
        <w:rPr>
          <w:lang w:val="pt-BR"/>
        </w:rPr>
        <w:instrText xml:space="preserve">TITLE  \* MERGEFORMAT </w:instrText>
      </w:r>
      <w:r>
        <w:fldChar w:fldCharType="separate"/>
      </w:r>
      <w:r w:rsidR="009C6026" w:rsidRPr="009C6026">
        <w:rPr>
          <w:lang w:val="pt-BR"/>
        </w:rPr>
        <w:t xml:space="preserve">Especificação de Caso de Uso: </w:t>
      </w:r>
      <w:r>
        <w:fldChar w:fldCharType="end"/>
      </w:r>
      <w:r w:rsidR="006C0150" w:rsidRPr="006C0150">
        <w:rPr>
          <w:lang w:val="pt-BR"/>
        </w:rPr>
        <w:t>P</w:t>
      </w:r>
      <w:r w:rsidR="006C0150">
        <w:rPr>
          <w:lang w:val="pt-BR"/>
        </w:rPr>
        <w:t xml:space="preserve">rojeto </w:t>
      </w:r>
      <w:r w:rsidR="009C6026" w:rsidRPr="009C6026">
        <w:rPr>
          <w:lang w:val="pt-BR"/>
        </w:rPr>
        <w:t>C</w:t>
      </w:r>
      <w:r w:rsidR="006C0150">
        <w:rPr>
          <w:lang w:val="pt-BR"/>
        </w:rPr>
        <w:t>a</w:t>
      </w:r>
      <w:r w:rsidR="009C6026">
        <w:rPr>
          <w:lang w:val="pt-BR"/>
        </w:rPr>
        <w:t>lcul</w:t>
      </w:r>
      <w:r w:rsidR="006C0150">
        <w:rPr>
          <w:lang w:val="pt-BR"/>
        </w:rPr>
        <w:t>adora</w:t>
      </w:r>
      <w:r w:rsidR="002C0EDF">
        <w:rPr>
          <w:lang w:val="pt-BR"/>
        </w:rPr>
        <w:t xml:space="preserve"> </w:t>
      </w:r>
      <w:r w:rsidR="007A6133">
        <w:rPr>
          <w:lang w:val="pt-BR"/>
        </w:rPr>
        <w:t>Folha</w:t>
      </w:r>
    </w:p>
    <w:p w14:paraId="69786D36" w14:textId="77777777" w:rsidR="00C1434A" w:rsidRPr="009C6026" w:rsidRDefault="00C1434A">
      <w:pPr>
        <w:pStyle w:val="Ttulo"/>
        <w:jc w:val="right"/>
        <w:rPr>
          <w:lang w:val="pt-BR"/>
        </w:rPr>
      </w:pPr>
    </w:p>
    <w:p w14:paraId="4C02AF52" w14:textId="03F72BA0" w:rsidR="00C1434A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</w:t>
      </w:r>
      <w:r w:rsidR="004B4204">
        <w:rPr>
          <w:sz w:val="28"/>
          <w:szCs w:val="28"/>
          <w:lang w:val="pt-BR"/>
        </w:rPr>
        <w:t>4</w:t>
      </w:r>
    </w:p>
    <w:p w14:paraId="1E0CBC8D" w14:textId="77777777" w:rsidR="00C1434A" w:rsidRDefault="00C1434A"/>
    <w:p w14:paraId="725A54C3" w14:textId="77777777" w:rsidR="00C1434A" w:rsidRDefault="00C1434A">
      <w:pPr>
        <w:rPr>
          <w:lang w:val="fr-FR"/>
        </w:rPr>
      </w:pPr>
    </w:p>
    <w:p w14:paraId="0E72A54B" w14:textId="77777777" w:rsidR="00C1434A" w:rsidRDefault="00C1434A">
      <w:pPr>
        <w:pStyle w:val="Corpodetexto"/>
        <w:rPr>
          <w:lang w:val="fr-FR"/>
        </w:rPr>
      </w:pPr>
    </w:p>
    <w:p w14:paraId="5F3BE9D0" w14:textId="77777777" w:rsidR="00C1434A" w:rsidRDefault="00C1434A">
      <w:pPr>
        <w:pStyle w:val="Corpodetexto"/>
        <w:rPr>
          <w:lang w:val="fr-FR"/>
        </w:rPr>
      </w:pPr>
    </w:p>
    <w:p w14:paraId="1885B9EA" w14:textId="77777777" w:rsidR="00C1434A" w:rsidRDefault="00C1434A">
      <w:pPr>
        <w:rPr>
          <w:lang w:val="fr-FR"/>
        </w:rPr>
        <w:sectPr w:rsidR="00C1434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D3A0851" w14:textId="77777777" w:rsidR="00C1434A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1434A" w14:paraId="4C9EBC5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021D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3E196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2032B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73FE" w14:textId="77777777" w:rsidR="00C1434A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1434A" w14:paraId="02B318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A3D0" w14:textId="17C8392E" w:rsidR="00C1434A" w:rsidRDefault="004B4204">
            <w:pPr>
              <w:pStyle w:val="Tabletext"/>
            </w:pPr>
            <w:r>
              <w:rPr>
                <w:lang w:val="pt-BR"/>
              </w:rPr>
              <w:t>10/05/2023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113D" w14:textId="24EA4B6A" w:rsidR="00C1434A" w:rsidRDefault="004B420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35796" w14:textId="7CE621AE" w:rsidR="00C1434A" w:rsidRDefault="004B4204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Inicio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CF43" w14:textId="1E9CF6CA" w:rsidR="00C1434A" w:rsidRDefault="004B4204">
            <w:pPr>
              <w:pStyle w:val="Tabletext"/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111331E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F2E69" w14:textId="455E23CF" w:rsidR="00C1434A" w:rsidRDefault="004B4204">
            <w:pPr>
              <w:pStyle w:val="Tabletext"/>
            </w:pPr>
            <w: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4397B" w14:textId="06D39CE5" w:rsidR="00C1434A" w:rsidRDefault="004B4204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DEB2A" w14:textId="6DC9AB59" w:rsidR="00C1434A" w:rsidRPr="004B4204" w:rsidRDefault="004B4204">
            <w:pPr>
              <w:pStyle w:val="Tabletext"/>
              <w:rPr>
                <w:lang w:val="pt-BR"/>
              </w:rPr>
            </w:pPr>
            <w:r w:rsidRPr="004B4204">
              <w:rPr>
                <w:lang w:val="pt-BR"/>
              </w:rPr>
              <w:t xml:space="preserve">Diagrama de Caso de </w:t>
            </w:r>
            <w:r>
              <w:rPr>
                <w:lang w:val="pt-BR"/>
              </w:rPr>
              <w:t>Uso, Sequência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38F09" w14:textId="3F59578E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25D4B5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D1D8B" w14:textId="031D6598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5B0" w14:textId="3B536666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09FB" w14:textId="7CE330F6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tópicos 3 e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FC490" w14:textId="020E2AAA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1169AA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4C31E" w14:textId="3FA2CC3B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E4ED5" w14:textId="057CC9EF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21CF" w14:textId="47565D4E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Diagramas Atividade, Estado de Máquina, BPMN, revisão tópicos 5 e 6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4F9A3" w14:textId="527CB9FD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6F7448" w:rsidRPr="004B4204" w14:paraId="423551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4CB9" w14:textId="686DC477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07/06/2023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6106" w14:textId="0370595E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FAEC" w14:textId="7960DE8F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FE1C" w14:textId="704E2482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</w:tbl>
    <w:p w14:paraId="1DB9D548" w14:textId="77777777" w:rsidR="00C1434A" w:rsidRPr="004B4204" w:rsidRDefault="00C1434A">
      <w:pPr>
        <w:rPr>
          <w:lang w:val="pt-BR"/>
        </w:rPr>
      </w:pPr>
    </w:p>
    <w:p w14:paraId="7D37EBAB" w14:textId="77777777" w:rsidR="00C1434A" w:rsidRDefault="00000000">
      <w:pPr>
        <w:pStyle w:val="Ttulo"/>
      </w:pPr>
      <w:r w:rsidRPr="004B4204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FF9A6B9" w14:textId="55906363" w:rsidR="007D5F8D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9C6026">
        <w:rPr>
          <w:lang w:val="pt-BR"/>
        </w:rPr>
        <w:instrText xml:space="preserve"> TOC \o "1-3" </w:instrText>
      </w:r>
      <w:r>
        <w:fldChar w:fldCharType="separate"/>
      </w:r>
      <w:r w:rsidR="007D5F8D">
        <w:rPr>
          <w:noProof/>
        </w:rPr>
        <w:t>1.</w:t>
      </w:r>
      <w:r w:rsidR="007D5F8D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7D5F8D" w:rsidRPr="004D250A">
        <w:rPr>
          <w:noProof/>
          <w:lang w:val="pt-BR"/>
        </w:rPr>
        <w:t>Calculadora de Folha</w:t>
      </w:r>
      <w:r w:rsidR="007D5F8D">
        <w:rPr>
          <w:noProof/>
        </w:rPr>
        <w:tab/>
      </w:r>
      <w:r w:rsidR="007D5F8D">
        <w:rPr>
          <w:noProof/>
        </w:rPr>
        <w:fldChar w:fldCharType="begin"/>
      </w:r>
      <w:r w:rsidR="007D5F8D">
        <w:rPr>
          <w:noProof/>
        </w:rPr>
        <w:instrText xml:space="preserve"> PAGEREF _Toc137032831 \h </w:instrText>
      </w:r>
      <w:r w:rsidR="007D5F8D">
        <w:rPr>
          <w:noProof/>
        </w:rPr>
      </w:r>
      <w:r w:rsidR="007D5F8D">
        <w:rPr>
          <w:noProof/>
        </w:rPr>
        <w:fldChar w:fldCharType="separate"/>
      </w:r>
      <w:r w:rsidR="007D5F8D">
        <w:rPr>
          <w:noProof/>
        </w:rPr>
        <w:t>4</w:t>
      </w:r>
      <w:r w:rsidR="007D5F8D">
        <w:rPr>
          <w:noProof/>
        </w:rPr>
        <w:fldChar w:fldCharType="end"/>
      </w:r>
    </w:p>
    <w:p w14:paraId="677DEF0E" w14:textId="63F230B9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48E2D8" w14:textId="694066CF" w:rsidR="007D5F8D" w:rsidRDefault="007D5F8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3374DA" w14:textId="5253962E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1696C1" w14:textId="7B4AC7CE" w:rsidR="007D5F8D" w:rsidRDefault="007D5F8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Diagrama de Caso de Uso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_Toc137032835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2A22F7F" w14:textId="5D5DF794" w:rsidR="007D5F8D" w:rsidRDefault="007D5F8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Diagrama de Sequência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_Toc137032836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304FC9F" w14:textId="49E8C7AB" w:rsidR="007D5F8D" w:rsidRDefault="007D5F8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Diagrama de Atividade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_Toc137032837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15C1F4C" w14:textId="45111253" w:rsidR="007D5F8D" w:rsidRDefault="007D5F8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Diagrama de Estado de Máquina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_Toc137032838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629A803" w14:textId="4C9006FB" w:rsidR="007D5F8D" w:rsidRPr="007D5F8D" w:rsidRDefault="007D5F8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2.1.5</w:t>
      </w:r>
      <w:r w:rsidRPr="007D5F8D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Diagrama Business Process Managment Notation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1F602B" w14:textId="786962A7" w:rsidR="007D5F8D" w:rsidRDefault="007D5F8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D5F8D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D5F8D">
        <w:rPr>
          <w:noProof/>
          <w:lang w:val="pt-BR"/>
        </w:rPr>
        <w:t>Matriz de Rastreabilidade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_Toc137032840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9B92CCF" w14:textId="0504004B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Fluxos Alternativos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_Toc137032841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FF8DD36" w14:textId="7EFD243E" w:rsidR="007D5F8D" w:rsidRDefault="007D5F8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Usuário não informa o Salário Bruto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_Toc137032842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94B3C8D" w14:textId="5FBE7746" w:rsidR="007D5F8D" w:rsidRDefault="007D5F8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Requisitos Especiais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_Toc137032843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65EE88F" w14:textId="496A8B87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Confiabilidade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_Toc137032844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20C68AE" w14:textId="09CE4B81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Usabilidade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_Toc137032845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31188D90" w14:textId="72272713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Portabilidade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_Toc137032846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15FBA98E" w14:textId="46E57B59" w:rsidR="007D5F8D" w:rsidRDefault="007D5F8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D5F8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Precondições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_Toc137032847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2A467B4" w14:textId="002BAD95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Execução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_Toc137032848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282B4A4B" w14:textId="3486BD92" w:rsidR="007D5F8D" w:rsidRDefault="007D5F8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D5F8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Pós-condições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_Toc137032849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1FCDFA49" w14:textId="429B3F85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Aguardando Novo Cálculo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_Toc137032850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079098" w14:textId="56024C3B" w:rsidR="007D5F8D" w:rsidRDefault="007D5F8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Pontos de Realização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_Toc137032851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942FB67" w14:textId="7D72BA8F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Calcular INSS</w:t>
      </w:r>
      <w:r w:rsidRPr="007D5F8D">
        <w:rPr>
          <w:noProof/>
          <w:lang w:val="pt-BR"/>
        </w:rPr>
        <w:tab/>
      </w:r>
      <w:r>
        <w:rPr>
          <w:noProof/>
        </w:rPr>
        <w:fldChar w:fldCharType="begin"/>
      </w:r>
      <w:r w:rsidRPr="007D5F8D">
        <w:rPr>
          <w:noProof/>
          <w:lang w:val="pt-BR"/>
        </w:rPr>
        <w:instrText xml:space="preserve"> PAGEREF _Toc137032852 \h </w:instrText>
      </w:r>
      <w:r>
        <w:rPr>
          <w:noProof/>
        </w:rPr>
      </w:r>
      <w:r>
        <w:rPr>
          <w:noProof/>
        </w:rPr>
        <w:fldChar w:fldCharType="separate"/>
      </w:r>
      <w:r w:rsidRPr="007D5F8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34C46" w14:textId="2AE1ABC8" w:rsidR="007D5F8D" w:rsidRDefault="007D5F8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4D250A">
        <w:rPr>
          <w:noProof/>
          <w:lang w:val="pt-BR"/>
        </w:rPr>
        <w:t>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4D250A">
        <w:rPr>
          <w:noProof/>
          <w:lang w:val="pt-BR"/>
        </w:rPr>
        <w:t>Calcular MF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268082" w14:textId="1E81F991" w:rsidR="00C1434A" w:rsidRPr="009C6026" w:rsidRDefault="00000000">
      <w:pPr>
        <w:pStyle w:val="Ttulo"/>
        <w:rPr>
          <w:lang w:val="pt-BR"/>
        </w:rPr>
      </w:pPr>
      <w:r>
        <w:fldChar w:fldCharType="end"/>
      </w:r>
      <w:r w:rsidRPr="009C6026">
        <w:rPr>
          <w:lang w:val="pt-BR"/>
        </w:rPr>
        <w:br w:type="page"/>
      </w:r>
      <w:r>
        <w:lastRenderedPageBreak/>
        <w:fldChar w:fldCharType="begin"/>
      </w:r>
      <w:r w:rsidRPr="009C6026">
        <w:rPr>
          <w:lang w:val="pt-BR"/>
        </w:rPr>
        <w:instrText xml:space="preserve">TITLE  \* MERGEFORMAT </w:instrText>
      </w:r>
      <w:r>
        <w:fldChar w:fldCharType="separate"/>
      </w:r>
      <w:r w:rsidR="009C6026" w:rsidRPr="009C6026">
        <w:rPr>
          <w:lang w:val="pt-BR"/>
        </w:rPr>
        <w:t xml:space="preserve">Especificação de Caso de Uso: </w:t>
      </w:r>
      <w:r w:rsidR="009C3CCF">
        <w:rPr>
          <w:lang w:val="pt-BR"/>
        </w:rPr>
        <w:t>C</w:t>
      </w:r>
      <w:r w:rsidR="007A6133">
        <w:rPr>
          <w:lang w:val="pt-BR"/>
        </w:rPr>
        <w:t>a</w:t>
      </w:r>
      <w:r w:rsidR="009C3CCF">
        <w:rPr>
          <w:lang w:val="pt-BR"/>
        </w:rPr>
        <w:t>l</w:t>
      </w:r>
      <w:r w:rsidR="007A6133">
        <w:rPr>
          <w:lang w:val="pt-BR"/>
        </w:rPr>
        <w:t>culadora de</w:t>
      </w:r>
      <w:r>
        <w:fldChar w:fldCharType="end"/>
      </w:r>
      <w:bookmarkStart w:id="0" w:name="_Toc425054503"/>
      <w:bookmarkStart w:id="1" w:name="_Toc423410237"/>
      <w:r w:rsidR="007A6133" w:rsidRPr="007A6133">
        <w:rPr>
          <w:lang w:val="pt-BR"/>
        </w:rPr>
        <w:t xml:space="preserve"> </w:t>
      </w:r>
      <w:r w:rsidR="007A6133">
        <w:rPr>
          <w:lang w:val="pt-BR"/>
        </w:rPr>
        <w:t>Folha</w:t>
      </w:r>
      <w:r w:rsidRPr="009C6026">
        <w:rPr>
          <w:lang w:val="pt-BR"/>
        </w:rPr>
        <w:t xml:space="preserve"> </w:t>
      </w:r>
      <w:bookmarkEnd w:id="0"/>
      <w:bookmarkEnd w:id="1"/>
    </w:p>
    <w:p w14:paraId="671CC5DA" w14:textId="77777777" w:rsidR="00C1434A" w:rsidRPr="009C6026" w:rsidRDefault="00C1434A">
      <w:pPr>
        <w:pStyle w:val="InfoBlue"/>
        <w:rPr>
          <w:lang w:val="pt-BR"/>
        </w:rPr>
      </w:pPr>
    </w:p>
    <w:p w14:paraId="2BB213C6" w14:textId="58727D7D" w:rsidR="00C1434A" w:rsidRDefault="009C6026">
      <w:pPr>
        <w:pStyle w:val="Ttulo1"/>
        <w:ind w:left="1080" w:hanging="360"/>
      </w:pPr>
      <w:bookmarkStart w:id="2" w:name="_Toc425054504"/>
      <w:bookmarkStart w:id="3" w:name="_Toc423410238"/>
      <w:bookmarkStart w:id="4" w:name="_Toc137032831"/>
      <w:r>
        <w:rPr>
          <w:lang w:val="pt-BR"/>
        </w:rPr>
        <w:t>C</w:t>
      </w:r>
      <w:r w:rsidR="002C0EDF">
        <w:rPr>
          <w:lang w:val="pt-BR"/>
        </w:rPr>
        <w:t xml:space="preserve">alculadora de </w:t>
      </w:r>
      <w:r w:rsidR="007D5F8D">
        <w:rPr>
          <w:lang w:val="pt-BR"/>
        </w:rPr>
        <w:t>Folha</w:t>
      </w:r>
      <w:bookmarkEnd w:id="4"/>
      <w:r>
        <w:t xml:space="preserve"> </w:t>
      </w:r>
    </w:p>
    <w:p w14:paraId="69AD50BE" w14:textId="77777777" w:rsidR="00C1434A" w:rsidRDefault="00000000">
      <w:pPr>
        <w:pStyle w:val="Ttulo2"/>
      </w:pPr>
      <w:bookmarkStart w:id="5" w:name="_Toc137032832"/>
      <w:r>
        <w:rPr>
          <w:lang w:val="pt-BR"/>
        </w:rPr>
        <w:t>Breve Descrição</w:t>
      </w:r>
      <w:bookmarkEnd w:id="2"/>
      <w:bookmarkEnd w:id="3"/>
      <w:bookmarkEnd w:id="5"/>
    </w:p>
    <w:p w14:paraId="4B9325C5" w14:textId="132DA657" w:rsidR="009C6026" w:rsidRDefault="009C6026" w:rsidP="009C6026">
      <w:pPr>
        <w:pStyle w:val="InfoBlue"/>
        <w:rPr>
          <w:i w:val="0"/>
          <w:iCs w:val="0"/>
          <w:color w:val="auto"/>
          <w:lang w:val="pt-BR"/>
        </w:rPr>
      </w:pPr>
      <w:r w:rsidRPr="00515085">
        <w:rPr>
          <w:i w:val="0"/>
          <w:iCs w:val="0"/>
          <w:color w:val="auto"/>
          <w:lang w:val="pt-BR"/>
        </w:rPr>
        <w:t xml:space="preserve">Este caso de uso tem por finalidade </w:t>
      </w:r>
      <w:r w:rsidR="002C0EDF">
        <w:rPr>
          <w:i w:val="0"/>
          <w:iCs w:val="0"/>
          <w:color w:val="auto"/>
          <w:lang w:val="pt-BR"/>
        </w:rPr>
        <w:t xml:space="preserve">realizar o </w:t>
      </w:r>
      <w:r w:rsidR="007A6133">
        <w:rPr>
          <w:i w:val="0"/>
          <w:iCs w:val="0"/>
          <w:color w:val="auto"/>
          <w:lang w:val="pt-BR"/>
        </w:rPr>
        <w:t>cálculo</w:t>
      </w:r>
      <w:r w:rsidR="002C0EDF">
        <w:rPr>
          <w:i w:val="0"/>
          <w:iCs w:val="0"/>
          <w:color w:val="auto"/>
          <w:lang w:val="pt-BR"/>
        </w:rPr>
        <w:t xml:space="preserve"> d</w:t>
      </w:r>
      <w:r w:rsidR="007A6133">
        <w:rPr>
          <w:i w:val="0"/>
          <w:iCs w:val="0"/>
          <w:color w:val="auto"/>
          <w:lang w:val="pt-BR"/>
        </w:rPr>
        <w:t xml:space="preserve">o Salário Líquido de um funcionário e seus respectivos tributos e contribuições ( FGTS, IRPF e INSS), com base na informação do Salário Bruto, </w:t>
      </w:r>
      <w:r w:rsidR="001B132D">
        <w:rPr>
          <w:i w:val="0"/>
          <w:iCs w:val="0"/>
          <w:color w:val="auto"/>
          <w:lang w:val="pt-BR"/>
        </w:rPr>
        <w:t>informando no final todos os valores calculados. Observando as seguintes regras:</w:t>
      </w:r>
    </w:p>
    <w:p w14:paraId="610DFF9C" w14:textId="529FF09E" w:rsidR="001B132D" w:rsidRDefault="001B132D" w:rsidP="001B132D">
      <w:pPr>
        <w:pStyle w:val="Corpodetexto"/>
        <w:rPr>
          <w:lang w:val="pt-BR"/>
        </w:rPr>
      </w:pPr>
      <w:r>
        <w:rPr>
          <w:lang w:val="pt-BR"/>
        </w:rPr>
        <w:t>Para calcular o FGTS: Deve-se aplicar 8% sobre o valor do salário bruto;</w:t>
      </w:r>
    </w:p>
    <w:p w14:paraId="1EAA42BD" w14:textId="22558D68" w:rsidR="001B132D" w:rsidRDefault="001B132D" w:rsidP="001B132D">
      <w:pPr>
        <w:pStyle w:val="Corpodetexto"/>
        <w:rPr>
          <w:lang w:val="pt-BR"/>
        </w:rPr>
      </w:pPr>
      <w:r>
        <w:rPr>
          <w:lang w:val="pt-BR"/>
        </w:rPr>
        <w:t>Para calcular INSS:</w:t>
      </w:r>
    </w:p>
    <w:p w14:paraId="7CBF1E5F" w14:textId="54169B75" w:rsidR="001B132D" w:rsidRDefault="002D7B98" w:rsidP="002D7B98">
      <w:pPr>
        <w:pStyle w:val="Corpodetexto"/>
        <w:ind w:left="0"/>
        <w:jc w:val="center"/>
        <w:rPr>
          <w:lang w:val="pt-BR"/>
        </w:rPr>
      </w:pPr>
      <w:r>
        <w:rPr>
          <w:noProof/>
          <w:snapToGrid/>
        </w:rPr>
        <w:drawing>
          <wp:inline distT="0" distB="0" distL="0" distR="0" wp14:anchorId="0256CA39" wp14:editId="26B58A37">
            <wp:extent cx="4937760" cy="1813677"/>
            <wp:effectExtent l="0" t="0" r="0" b="0"/>
            <wp:docPr id="16291073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7355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506" cy="18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2A69" w14:textId="33BFA6E7" w:rsidR="002D7B98" w:rsidRDefault="002D7B98" w:rsidP="002D7B98">
      <w:pPr>
        <w:pStyle w:val="Corpodetexto"/>
        <w:ind w:left="0"/>
        <w:rPr>
          <w:lang w:val="pt-BR"/>
        </w:rPr>
      </w:pPr>
      <w:r>
        <w:rPr>
          <w:lang w:val="pt-BR"/>
        </w:rPr>
        <w:t>Para salários acima de R$ 7.507,49 aplica-se a última faixa de alíquota de 14%.</w:t>
      </w:r>
    </w:p>
    <w:p w14:paraId="6A59BC0E" w14:textId="66719F98" w:rsidR="009E53EF" w:rsidRDefault="009E53EF" w:rsidP="002D7B98">
      <w:pPr>
        <w:pStyle w:val="Corpodetexto"/>
        <w:ind w:left="0"/>
        <w:rPr>
          <w:lang w:val="pt-BR"/>
        </w:rPr>
      </w:pPr>
      <w:r>
        <w:rPr>
          <w:lang w:val="pt-BR"/>
        </w:rPr>
        <w:t>INSS = Salário Bruto * Alíquota</w:t>
      </w:r>
    </w:p>
    <w:p w14:paraId="49F45D59" w14:textId="77777777" w:rsidR="009E53EF" w:rsidRDefault="009E53EF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06495D87" w14:textId="0D6DD796" w:rsidR="009E53EF" w:rsidRDefault="009E53EF" w:rsidP="009E53EF">
      <w:pPr>
        <w:pStyle w:val="Corpodetexto"/>
        <w:rPr>
          <w:lang w:val="pt-BR"/>
        </w:rPr>
      </w:pPr>
      <w:r>
        <w:rPr>
          <w:lang w:val="pt-BR"/>
        </w:rPr>
        <w:lastRenderedPageBreak/>
        <w:t>Para calcular IRPF:</w:t>
      </w:r>
    </w:p>
    <w:p w14:paraId="4795BEB6" w14:textId="77777777" w:rsidR="009E53EF" w:rsidRDefault="009E53EF" w:rsidP="009E53EF">
      <w:pPr>
        <w:pStyle w:val="Corpodetexto"/>
        <w:jc w:val="center"/>
        <w:rPr>
          <w:lang w:val="pt-BR"/>
        </w:rPr>
      </w:pPr>
      <w:r>
        <w:rPr>
          <w:noProof/>
          <w:snapToGrid/>
        </w:rPr>
        <w:drawing>
          <wp:inline distT="0" distB="0" distL="0" distR="0" wp14:anchorId="56C23A12" wp14:editId="743A98FB">
            <wp:extent cx="4477274" cy="3916680"/>
            <wp:effectExtent l="0" t="0" r="0" b="7620"/>
            <wp:docPr id="200379545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5450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738" cy="39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08DB" w14:textId="387506D6" w:rsidR="009E53EF" w:rsidRDefault="009E53EF" w:rsidP="002D7B98">
      <w:pPr>
        <w:pStyle w:val="Corpodetexto"/>
        <w:ind w:left="0"/>
        <w:rPr>
          <w:lang w:val="pt-BR"/>
        </w:rPr>
      </w:pPr>
      <w:r>
        <w:rPr>
          <w:lang w:val="pt-BR"/>
        </w:rPr>
        <w:t>IRPF</w:t>
      </w:r>
      <w:r w:rsidR="007B466D">
        <w:rPr>
          <w:lang w:val="pt-BR"/>
        </w:rPr>
        <w:t xml:space="preserve"> </w:t>
      </w:r>
      <w:proofErr w:type="spellStart"/>
      <w:r w:rsidR="007B466D">
        <w:rPr>
          <w:lang w:val="pt-BR"/>
        </w:rPr>
        <w:t>Aliquota</w:t>
      </w:r>
      <w:proofErr w:type="spellEnd"/>
      <w:r>
        <w:rPr>
          <w:lang w:val="pt-BR"/>
        </w:rPr>
        <w:t xml:space="preserve"> = </w:t>
      </w:r>
      <w:r w:rsidR="007B466D">
        <w:rPr>
          <w:lang w:val="pt-BR"/>
        </w:rPr>
        <w:t>(</w:t>
      </w:r>
      <w:r>
        <w:rPr>
          <w:lang w:val="pt-BR"/>
        </w:rPr>
        <w:t>Salário Bruto – INSS</w:t>
      </w:r>
      <w:r w:rsidR="007B466D">
        <w:rPr>
          <w:lang w:val="pt-BR"/>
        </w:rPr>
        <w:t>)</w:t>
      </w:r>
    </w:p>
    <w:p w14:paraId="451397BD" w14:textId="47320FF6" w:rsidR="009E53EF" w:rsidRDefault="009E53EF" w:rsidP="002D7B98">
      <w:pPr>
        <w:pStyle w:val="Corpodetexto"/>
        <w:ind w:left="0"/>
        <w:rPr>
          <w:lang w:val="pt-BR"/>
        </w:rPr>
      </w:pPr>
      <w:r>
        <w:rPr>
          <w:lang w:val="pt-BR"/>
        </w:rPr>
        <w:t>Para calcular Salário Líquido:</w:t>
      </w:r>
    </w:p>
    <w:p w14:paraId="6C7AC4B9" w14:textId="37F553C0" w:rsidR="009E53EF" w:rsidRPr="001B132D" w:rsidRDefault="009E53EF" w:rsidP="002D7B98">
      <w:pPr>
        <w:pStyle w:val="Corpodetexto"/>
        <w:ind w:left="0"/>
        <w:rPr>
          <w:lang w:val="pt-BR"/>
        </w:rPr>
      </w:pPr>
      <w:r>
        <w:rPr>
          <w:lang w:val="pt-BR"/>
        </w:rPr>
        <w:t>Salário Líquido = (Salário Bruto – (INSS + IRPF))</w:t>
      </w:r>
    </w:p>
    <w:p w14:paraId="22A76D30" w14:textId="77777777" w:rsidR="009E53EF" w:rsidRDefault="009E53EF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  <w:bookmarkStart w:id="6" w:name="_Toc425054505"/>
      <w:bookmarkStart w:id="7" w:name="_Toc423410239"/>
      <w:r>
        <w:rPr>
          <w:lang w:val="pt-BR"/>
        </w:rPr>
        <w:br w:type="page"/>
      </w:r>
    </w:p>
    <w:p w14:paraId="3D68B171" w14:textId="599ACC96" w:rsidR="00C1434A" w:rsidRDefault="00000000">
      <w:pPr>
        <w:pStyle w:val="Ttulo1"/>
        <w:widowControl/>
        <w:ind w:left="1080" w:hanging="360"/>
        <w:rPr>
          <w:lang w:val="pt-BR"/>
        </w:rPr>
      </w:pPr>
      <w:bookmarkStart w:id="8" w:name="_Toc137032833"/>
      <w:r>
        <w:rPr>
          <w:lang w:val="pt-BR"/>
        </w:rPr>
        <w:lastRenderedPageBreak/>
        <w:t>Fluxo de Eventos</w:t>
      </w:r>
      <w:bookmarkEnd w:id="6"/>
      <w:bookmarkEnd w:id="7"/>
      <w:bookmarkEnd w:id="8"/>
    </w:p>
    <w:p w14:paraId="19A4A0B4" w14:textId="77777777" w:rsidR="001D14DA" w:rsidRDefault="001D14DA" w:rsidP="001D14DA">
      <w:pPr>
        <w:rPr>
          <w:lang w:val="pt-BR"/>
        </w:rPr>
      </w:pPr>
    </w:p>
    <w:p w14:paraId="7F65A6D6" w14:textId="6A67C0EF" w:rsidR="00BE5440" w:rsidRDefault="001B132D" w:rsidP="00BE5440">
      <w:pPr>
        <w:keepNext/>
        <w:jc w:val="center"/>
      </w:pPr>
      <w:r>
        <w:rPr>
          <w:noProof/>
          <w:snapToGrid/>
        </w:rPr>
        <w:drawing>
          <wp:inline distT="0" distB="0" distL="0" distR="0" wp14:anchorId="2961850A" wp14:editId="00853FEE">
            <wp:extent cx="5471160" cy="3899371"/>
            <wp:effectExtent l="0" t="0" r="0" b="6350"/>
            <wp:docPr id="19327990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9908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3" cy="39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750" w14:textId="33A107A3" w:rsidR="009C3CCF" w:rsidRPr="00BE5440" w:rsidRDefault="00BE5440" w:rsidP="00BE5440">
      <w:pPr>
        <w:pStyle w:val="Legenda"/>
        <w:jc w:val="center"/>
        <w:rPr>
          <w:lang w:val="pt-BR"/>
        </w:rPr>
      </w:pPr>
      <w:r w:rsidRPr="00BE5440">
        <w:rPr>
          <w:lang w:val="pt-BR"/>
        </w:rPr>
        <w:t xml:space="preserve">Figure </w:t>
      </w:r>
      <w:r>
        <w:fldChar w:fldCharType="begin"/>
      </w:r>
      <w:r w:rsidRPr="00BE5440">
        <w:rPr>
          <w:lang w:val="pt-BR"/>
        </w:rPr>
        <w:instrText xml:space="preserve"> SEQ Figure \* ARABIC </w:instrText>
      </w:r>
      <w:r>
        <w:fldChar w:fldCharType="separate"/>
      </w:r>
      <w:r w:rsidR="006F7448">
        <w:rPr>
          <w:noProof/>
          <w:lang w:val="pt-BR"/>
        </w:rPr>
        <w:t>1</w:t>
      </w:r>
      <w:r>
        <w:fldChar w:fldCharType="end"/>
      </w:r>
      <w:r w:rsidRPr="00BE5440">
        <w:rPr>
          <w:lang w:val="pt-BR"/>
        </w:rPr>
        <w:t xml:space="preserve"> Diagrama de Caso de Uso de Negócio</w:t>
      </w:r>
    </w:p>
    <w:p w14:paraId="746C179C" w14:textId="77777777" w:rsidR="00C1434A" w:rsidRDefault="00000000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37032834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720F9BC0" w14:textId="76351DCA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O </w:t>
      </w:r>
      <w:r w:rsidR="002C0EDF">
        <w:rPr>
          <w:lang w:val="pt-BR"/>
        </w:rPr>
        <w:t>Usuário</w:t>
      </w:r>
      <w:r>
        <w:rPr>
          <w:lang w:val="pt-BR"/>
        </w:rPr>
        <w:t xml:space="preserve"> acessa o software;</w:t>
      </w:r>
    </w:p>
    <w:p w14:paraId="1ACF54E1" w14:textId="7FF7DC00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Informa </w:t>
      </w:r>
      <w:r w:rsidR="001B132D">
        <w:rPr>
          <w:lang w:val="pt-BR"/>
        </w:rPr>
        <w:t>o valor do Salário Bruto</w:t>
      </w:r>
      <w:r>
        <w:rPr>
          <w:lang w:val="pt-BR"/>
        </w:rPr>
        <w:t>;</w:t>
      </w:r>
    </w:p>
    <w:p w14:paraId="314D19C0" w14:textId="253A472B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Pressiona o botão Calcular;</w:t>
      </w:r>
    </w:p>
    <w:p w14:paraId="065BB678" w14:textId="1A1065B2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realiza o cálc</w:t>
      </w:r>
      <w:r w:rsidR="002C0EDF">
        <w:rPr>
          <w:lang w:val="pt-BR"/>
        </w:rPr>
        <w:t xml:space="preserve">ulo </w:t>
      </w:r>
      <w:r w:rsidR="00EB7AFA">
        <w:rPr>
          <w:lang w:val="pt-BR"/>
        </w:rPr>
        <w:t>os cálculos dos descontos e tributos</w:t>
      </w:r>
      <w:r>
        <w:rPr>
          <w:lang w:val="pt-BR"/>
        </w:rPr>
        <w:t>;</w:t>
      </w:r>
    </w:p>
    <w:p w14:paraId="0FD9A8BC" w14:textId="56442798" w:rsidR="002C0EDF" w:rsidRDefault="009E53EF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Após os cálculos, o sistema exibe os valores calculados ao usuário</w:t>
      </w:r>
      <w:r w:rsidR="00BC02D6">
        <w:rPr>
          <w:lang w:val="pt-BR"/>
        </w:rPr>
        <w:t>;</w:t>
      </w:r>
    </w:p>
    <w:p w14:paraId="2737034E" w14:textId="72C2A1A5" w:rsidR="00BE5440" w:rsidRDefault="00BE5440" w:rsidP="00BE5440">
      <w:pPr>
        <w:pStyle w:val="Ttulo3"/>
        <w:rPr>
          <w:lang w:val="pt-BR"/>
        </w:rPr>
      </w:pPr>
      <w:bookmarkStart w:id="12" w:name="_Toc137032835"/>
      <w:r>
        <w:rPr>
          <w:lang w:val="pt-BR"/>
        </w:rPr>
        <w:lastRenderedPageBreak/>
        <w:t>Diagrama de Caso de Uso</w:t>
      </w:r>
      <w:bookmarkEnd w:id="12"/>
    </w:p>
    <w:p w14:paraId="671E3BD5" w14:textId="70F63A2E" w:rsidR="006F7448" w:rsidRDefault="009E53EF" w:rsidP="006F7448">
      <w:pPr>
        <w:pStyle w:val="Corpodetexto"/>
        <w:keepNext/>
        <w:ind w:left="0"/>
        <w:jc w:val="center"/>
      </w:pPr>
      <w:r>
        <w:rPr>
          <w:noProof/>
          <w:snapToGrid/>
        </w:rPr>
        <w:drawing>
          <wp:inline distT="0" distB="0" distL="0" distR="0" wp14:anchorId="3122EB4D" wp14:editId="30EEA952">
            <wp:extent cx="5349240" cy="3367279"/>
            <wp:effectExtent l="0" t="0" r="3810" b="5080"/>
            <wp:docPr id="2558237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3770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056" cy="33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F74" w14:textId="642BECB1" w:rsidR="00BE5440" w:rsidRPr="006F7448" w:rsidRDefault="006F7448" w:rsidP="006F7448">
      <w:pPr>
        <w:pStyle w:val="Legenda"/>
        <w:jc w:val="center"/>
        <w:rPr>
          <w:lang w:val="pt-BR"/>
        </w:rPr>
      </w:pPr>
      <w:r w:rsidRPr="006F7448">
        <w:rPr>
          <w:lang w:val="pt-BR"/>
        </w:rPr>
        <w:t xml:space="preserve">Figure </w:t>
      </w:r>
      <w:r>
        <w:fldChar w:fldCharType="begin"/>
      </w:r>
      <w:r w:rsidRPr="006F7448">
        <w:rPr>
          <w:lang w:val="pt-BR"/>
        </w:rPr>
        <w:instrText xml:space="preserve"> SEQ Figure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r w:rsidRPr="006F7448">
        <w:rPr>
          <w:lang w:val="pt-BR"/>
        </w:rPr>
        <w:t xml:space="preserve"> Diagrama de Caso de Uso</w:t>
      </w:r>
    </w:p>
    <w:p w14:paraId="5C3DEAE5" w14:textId="77777777" w:rsidR="00BE5440" w:rsidRDefault="00BE5440" w:rsidP="00BE5440">
      <w:pPr>
        <w:jc w:val="center"/>
        <w:rPr>
          <w:lang w:val="pt-BR"/>
        </w:rPr>
      </w:pPr>
    </w:p>
    <w:p w14:paraId="34EB7254" w14:textId="6730E0BD" w:rsidR="00BE5440" w:rsidRDefault="00BE5440" w:rsidP="00BE5440">
      <w:pPr>
        <w:pStyle w:val="Ttulo3"/>
        <w:rPr>
          <w:lang w:val="pt-BR"/>
        </w:rPr>
      </w:pPr>
      <w:bookmarkStart w:id="13" w:name="_Toc137032836"/>
      <w:r>
        <w:rPr>
          <w:lang w:val="pt-BR"/>
        </w:rPr>
        <w:t>Diagrama de Sequência</w:t>
      </w:r>
      <w:bookmarkEnd w:id="13"/>
    </w:p>
    <w:p w14:paraId="08DAB3EF" w14:textId="6640AA77" w:rsidR="006F7448" w:rsidRDefault="009E53EF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59D8885F" wp14:editId="64262B8C">
            <wp:extent cx="5303779" cy="3200400"/>
            <wp:effectExtent l="0" t="0" r="0" b="0"/>
            <wp:docPr id="8582448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483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946" cy="32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C22" w14:textId="6FD53E50" w:rsidR="00BE5440" w:rsidRDefault="006F7448" w:rsidP="006F7448">
      <w:pPr>
        <w:pStyle w:val="Legenda"/>
        <w:jc w:val="center"/>
        <w:rPr>
          <w:lang w:val="pt-B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14:paraId="532559FE" w14:textId="77777777" w:rsidR="00BE5440" w:rsidRDefault="00BE5440" w:rsidP="00BE5440">
      <w:pPr>
        <w:jc w:val="center"/>
        <w:rPr>
          <w:lang w:val="pt-BR"/>
        </w:rPr>
      </w:pPr>
    </w:p>
    <w:p w14:paraId="20E1791B" w14:textId="3FBD54EB" w:rsidR="00BE5440" w:rsidRDefault="00BE5440" w:rsidP="00BE5440">
      <w:pPr>
        <w:pStyle w:val="Ttulo3"/>
        <w:rPr>
          <w:lang w:val="pt-BR"/>
        </w:rPr>
      </w:pPr>
      <w:bookmarkStart w:id="14" w:name="_Toc137032837"/>
      <w:r>
        <w:rPr>
          <w:lang w:val="pt-BR"/>
        </w:rPr>
        <w:lastRenderedPageBreak/>
        <w:t>Diagrama de Atividade</w:t>
      </w:r>
      <w:bookmarkEnd w:id="14"/>
    </w:p>
    <w:p w14:paraId="552EB334" w14:textId="051BC27C" w:rsidR="006F7448" w:rsidRDefault="00171F5A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1500BBC8" wp14:editId="5F4CC201">
            <wp:extent cx="5524500" cy="4333427"/>
            <wp:effectExtent l="0" t="0" r="0" b="0"/>
            <wp:docPr id="13355237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23789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278" cy="43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BD90" w14:textId="0D0CF10F" w:rsidR="00BE5440" w:rsidRDefault="006F7448" w:rsidP="006F7448">
      <w:pPr>
        <w:pStyle w:val="Legenda"/>
        <w:jc w:val="center"/>
        <w:rPr>
          <w:lang w:val="pt-B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Atividade</w:t>
      </w:r>
      <w:proofErr w:type="spellEnd"/>
    </w:p>
    <w:p w14:paraId="22FE896F" w14:textId="77777777" w:rsidR="00BE5440" w:rsidRDefault="00BE5440" w:rsidP="00BE5440">
      <w:pPr>
        <w:jc w:val="center"/>
        <w:rPr>
          <w:lang w:val="pt-BR"/>
        </w:rPr>
      </w:pPr>
    </w:p>
    <w:p w14:paraId="3AF839F5" w14:textId="7F98E295" w:rsidR="00BE5440" w:rsidRDefault="00BE5440" w:rsidP="00BE5440">
      <w:pPr>
        <w:pStyle w:val="Ttulo3"/>
        <w:rPr>
          <w:lang w:val="pt-BR"/>
        </w:rPr>
      </w:pPr>
      <w:bookmarkStart w:id="15" w:name="_Toc137032838"/>
      <w:r>
        <w:rPr>
          <w:lang w:val="pt-BR"/>
        </w:rPr>
        <w:t>Diagrama de Estado de Máquina</w:t>
      </w:r>
      <w:bookmarkEnd w:id="15"/>
    </w:p>
    <w:p w14:paraId="61434C40" w14:textId="54579DB5" w:rsidR="006F7448" w:rsidRDefault="00171F5A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404A152D" wp14:editId="5DCD35EB">
            <wp:extent cx="5516880" cy="1859000"/>
            <wp:effectExtent l="0" t="0" r="7620" b="8255"/>
            <wp:docPr id="8309802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80210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81" cy="18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59F" w14:textId="7ACEB50D" w:rsidR="00BE5440" w:rsidRPr="006F7448" w:rsidRDefault="006F7448" w:rsidP="006F7448">
      <w:pPr>
        <w:pStyle w:val="Legenda"/>
        <w:jc w:val="center"/>
        <w:rPr>
          <w:lang w:val="pt-BR"/>
        </w:rPr>
      </w:pPr>
      <w:r w:rsidRPr="006F7448">
        <w:rPr>
          <w:lang w:val="pt-BR"/>
        </w:rPr>
        <w:t xml:space="preserve">Figure </w:t>
      </w:r>
      <w:r>
        <w:fldChar w:fldCharType="begin"/>
      </w:r>
      <w:r w:rsidRPr="006F7448">
        <w:rPr>
          <w:lang w:val="pt-BR"/>
        </w:rPr>
        <w:instrText xml:space="preserve"> SEQ Figure \* ARABIC </w:instrText>
      </w:r>
      <w:r>
        <w:fldChar w:fldCharType="separate"/>
      </w:r>
      <w:r>
        <w:rPr>
          <w:noProof/>
          <w:lang w:val="pt-BR"/>
        </w:rPr>
        <w:t>5</w:t>
      </w:r>
      <w:r>
        <w:fldChar w:fldCharType="end"/>
      </w:r>
      <w:r w:rsidRPr="006F7448">
        <w:rPr>
          <w:lang w:val="pt-BR"/>
        </w:rPr>
        <w:t xml:space="preserve"> Diagrama de Estado de Máquina</w:t>
      </w:r>
    </w:p>
    <w:p w14:paraId="5A9EE953" w14:textId="77777777" w:rsidR="006F7448" w:rsidRDefault="006F7448" w:rsidP="006F7448">
      <w:pPr>
        <w:rPr>
          <w:lang w:val="pt-BR"/>
        </w:rPr>
      </w:pPr>
    </w:p>
    <w:p w14:paraId="073B52D5" w14:textId="3CEB2330" w:rsidR="006F7448" w:rsidRDefault="006F7448" w:rsidP="006F7448">
      <w:pPr>
        <w:pStyle w:val="Ttulo3"/>
      </w:pPr>
      <w:bookmarkStart w:id="16" w:name="_Toc137032839"/>
      <w:proofErr w:type="spellStart"/>
      <w:r w:rsidRPr="006F7448">
        <w:lastRenderedPageBreak/>
        <w:t>Diagrama</w:t>
      </w:r>
      <w:proofErr w:type="spellEnd"/>
      <w:r w:rsidRPr="006F7448">
        <w:t xml:space="preserve"> Business Process </w:t>
      </w:r>
      <w:proofErr w:type="spellStart"/>
      <w:r w:rsidRPr="006F7448">
        <w:t>Managment</w:t>
      </w:r>
      <w:proofErr w:type="spellEnd"/>
      <w:r w:rsidRPr="006F7448">
        <w:t xml:space="preserve"> Not</w:t>
      </w:r>
      <w:r>
        <w:t>ation</w:t>
      </w:r>
      <w:bookmarkEnd w:id="16"/>
    </w:p>
    <w:p w14:paraId="4268011C" w14:textId="1E5BB1C2" w:rsidR="006F7448" w:rsidRDefault="00171F5A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3EBF198C" wp14:editId="0E4000BE">
            <wp:extent cx="5532120" cy="2035536"/>
            <wp:effectExtent l="0" t="0" r="0" b="3175"/>
            <wp:docPr id="9544012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01249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770" cy="20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8F13" w14:textId="27A9E328" w:rsidR="006F7448" w:rsidRDefault="006F7448" w:rsidP="006F7448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BPMN</w:t>
      </w:r>
    </w:p>
    <w:p w14:paraId="166DC7E6" w14:textId="77777777" w:rsidR="00640A25" w:rsidRDefault="00640A25" w:rsidP="00640A25"/>
    <w:p w14:paraId="1C7B24E9" w14:textId="72D4925A" w:rsidR="00640A25" w:rsidRDefault="00640A25" w:rsidP="00640A25">
      <w:pPr>
        <w:pStyle w:val="Ttulo3"/>
      </w:pPr>
      <w:bookmarkStart w:id="17" w:name="_Toc137032840"/>
      <w:r>
        <w:t>Matriz de Rastreabilidade</w:t>
      </w:r>
      <w:bookmarkEnd w:id="17"/>
    </w:p>
    <w:tbl>
      <w:tblPr>
        <w:tblW w:w="95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"/>
        <w:gridCol w:w="4133"/>
        <w:gridCol w:w="802"/>
        <w:gridCol w:w="802"/>
        <w:gridCol w:w="802"/>
        <w:gridCol w:w="802"/>
        <w:gridCol w:w="802"/>
        <w:gridCol w:w="802"/>
      </w:tblGrid>
      <w:tr w:rsidR="00171F5A" w:rsidRPr="00171F5A" w14:paraId="5F257F46" w14:textId="77777777" w:rsidTr="00171F5A">
        <w:trPr>
          <w:trHeight w:val="243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7BEB79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4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052719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Caso de Uso Folha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B9AF04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7C0A7D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AB35AD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706A3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067E6B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2CBB97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6</w:t>
            </w:r>
          </w:p>
        </w:tc>
      </w:tr>
      <w:tr w:rsidR="00171F5A" w:rsidRPr="00171F5A" w14:paraId="2390A983" w14:textId="77777777" w:rsidTr="00171F5A">
        <w:trPr>
          <w:trHeight w:val="243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907E17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21425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 xml:space="preserve">Informar </w:t>
            </w:r>
            <w:proofErr w:type="spellStart"/>
            <w:proofErr w:type="gramStart"/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Salario</w:t>
            </w:r>
            <w:proofErr w:type="spellEnd"/>
            <w:proofErr w:type="gramEnd"/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 xml:space="preserve"> Bruto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0B967A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98814B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8A4CBD9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2D271D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4250DE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B24F326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</w:tr>
      <w:tr w:rsidR="00171F5A" w:rsidRPr="00171F5A" w14:paraId="3EBBB4BC" w14:textId="77777777" w:rsidTr="00171F5A">
        <w:trPr>
          <w:trHeight w:val="243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C3CAFD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F36A6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Folha Calcular FGTS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F03B60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2286C7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0993CEA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1C28E77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FE01A36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35A6AB1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</w:tr>
      <w:tr w:rsidR="00171F5A" w:rsidRPr="00171F5A" w14:paraId="525F1828" w14:textId="77777777" w:rsidTr="00171F5A">
        <w:trPr>
          <w:trHeight w:val="243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115F1F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B0566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Folha Calcular INSS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8AEB6E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769879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C45F07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57E8029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1077EF6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79E6395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</w:tr>
      <w:tr w:rsidR="00171F5A" w:rsidRPr="00171F5A" w14:paraId="795D0C79" w14:textId="77777777" w:rsidTr="00171F5A">
        <w:trPr>
          <w:trHeight w:val="243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2E85E2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2F04B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Folha Calcular IRPF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5921C6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5716912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AD89D99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22CA0E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8AE3BE7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F3CC4F7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</w:tr>
      <w:tr w:rsidR="00171F5A" w:rsidRPr="00171F5A" w14:paraId="2A3E9ABE" w14:textId="77777777" w:rsidTr="00171F5A">
        <w:trPr>
          <w:trHeight w:val="243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B46882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A0218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 xml:space="preserve">Folha Calcular </w:t>
            </w:r>
            <w:proofErr w:type="gramStart"/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Salario</w:t>
            </w:r>
            <w:proofErr w:type="gramEnd"/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 xml:space="preserve"> Liquido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CF1568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751A94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3898AC3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9D435E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2E2F88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0E27210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</w:tr>
      <w:tr w:rsidR="00171F5A" w:rsidRPr="007D5F8D" w14:paraId="36903465" w14:textId="77777777" w:rsidTr="00171F5A">
        <w:trPr>
          <w:trHeight w:val="243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33713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4BBC0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Retornar Valores (FGTS, INSS, IRPF, SL)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43AB83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17969B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F9A63A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6AEAD1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BF358E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767C6D" w14:textId="77777777" w:rsidR="00171F5A" w:rsidRPr="00171F5A" w:rsidRDefault="00171F5A" w:rsidP="00171F5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171F5A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</w:tbl>
    <w:p w14:paraId="65A83CC0" w14:textId="77777777" w:rsidR="00640A25" w:rsidRPr="00171F5A" w:rsidRDefault="00640A25" w:rsidP="00640A25">
      <w:pPr>
        <w:rPr>
          <w:lang w:val="pt-BR"/>
        </w:rPr>
      </w:pPr>
    </w:p>
    <w:p w14:paraId="3D3A6606" w14:textId="77777777" w:rsidR="00C1434A" w:rsidRDefault="00000000">
      <w:pPr>
        <w:pStyle w:val="Ttulo2"/>
        <w:widowControl/>
        <w:rPr>
          <w:lang w:val="pt-BR"/>
        </w:rPr>
      </w:pPr>
      <w:bookmarkStart w:id="18" w:name="_Toc425054507"/>
      <w:bookmarkStart w:id="19" w:name="_Toc423410241"/>
      <w:bookmarkStart w:id="20" w:name="_Toc137032841"/>
      <w:r>
        <w:rPr>
          <w:lang w:val="pt-BR"/>
        </w:rPr>
        <w:t>Fluxos Alternativos</w:t>
      </w:r>
      <w:bookmarkEnd w:id="18"/>
      <w:bookmarkEnd w:id="19"/>
      <w:bookmarkEnd w:id="20"/>
    </w:p>
    <w:p w14:paraId="0468D6A4" w14:textId="045C76E4" w:rsidR="00C1434A" w:rsidRDefault="00184D72">
      <w:pPr>
        <w:pStyle w:val="Ttulo3"/>
        <w:widowControl/>
        <w:rPr>
          <w:lang w:val="fr-FR"/>
        </w:rPr>
      </w:pPr>
      <w:bookmarkStart w:id="21" w:name="_Toc137032842"/>
      <w:r>
        <w:rPr>
          <w:lang w:val="pt-BR"/>
        </w:rPr>
        <w:t>Usuário</w:t>
      </w:r>
      <w:r w:rsidR="001700A6">
        <w:rPr>
          <w:lang w:val="pt-BR"/>
        </w:rPr>
        <w:t xml:space="preserve"> não informa </w:t>
      </w:r>
      <w:r w:rsidR="00171F5A">
        <w:rPr>
          <w:lang w:val="pt-BR"/>
        </w:rPr>
        <w:t>o Salário Bruto</w:t>
      </w:r>
      <w:bookmarkEnd w:id="21"/>
    </w:p>
    <w:p w14:paraId="3033FDCD" w14:textId="0983FC58" w:rsid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</w:t>
      </w:r>
      <w:r w:rsidR="00171F5A">
        <w:rPr>
          <w:lang w:val="pt-BR"/>
        </w:rPr>
        <w:t>Usuário</w:t>
      </w:r>
      <w:r>
        <w:rPr>
          <w:lang w:val="pt-BR"/>
        </w:rPr>
        <w:t xml:space="preserve"> não informa</w:t>
      </w:r>
      <w:r w:rsidR="00CE71CF">
        <w:rPr>
          <w:lang w:val="pt-BR"/>
        </w:rPr>
        <w:t xml:space="preserve"> </w:t>
      </w:r>
      <w:r w:rsidR="00171F5A">
        <w:rPr>
          <w:lang w:val="pt-BR"/>
        </w:rPr>
        <w:t>o valor do Salário Bruto</w:t>
      </w:r>
      <w:r>
        <w:rPr>
          <w:lang w:val="pt-BR"/>
        </w:rPr>
        <w:t>;</w:t>
      </w:r>
    </w:p>
    <w:p w14:paraId="71A2C130" w14:textId="2600C3A9" w:rsid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O Sistema valida que o campo não está preenchido;</w:t>
      </w:r>
    </w:p>
    <w:p w14:paraId="01417C60" w14:textId="6A48F90C" w:rsidR="001700A6" w:rsidRP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Sistema exibe mensagem ‘Preencha </w:t>
      </w:r>
      <w:r w:rsidR="002C4EEC">
        <w:rPr>
          <w:lang w:val="pt-BR"/>
        </w:rPr>
        <w:t>todos os campos</w:t>
      </w:r>
      <w:r>
        <w:rPr>
          <w:lang w:val="pt-BR"/>
        </w:rPr>
        <w:t>”.</w:t>
      </w:r>
    </w:p>
    <w:p w14:paraId="105E8880" w14:textId="77777777" w:rsidR="00C1434A" w:rsidRDefault="00000000">
      <w:pPr>
        <w:pStyle w:val="Ttulo1"/>
        <w:ind w:left="1080" w:hanging="360"/>
        <w:rPr>
          <w:sz w:val="24"/>
          <w:szCs w:val="24"/>
          <w:lang w:val="fr-FR"/>
        </w:rPr>
      </w:pPr>
      <w:bookmarkStart w:id="22" w:name="_Toc425054510"/>
      <w:bookmarkStart w:id="23" w:name="_Toc423410251"/>
      <w:bookmarkStart w:id="24" w:name="_Toc137032843"/>
      <w:r>
        <w:rPr>
          <w:sz w:val="24"/>
          <w:szCs w:val="24"/>
          <w:lang w:val="pt-BR"/>
        </w:rPr>
        <w:t>Requisitos Especiais</w:t>
      </w:r>
      <w:bookmarkEnd w:id="22"/>
      <w:bookmarkEnd w:id="23"/>
      <w:bookmarkEnd w:id="24"/>
    </w:p>
    <w:p w14:paraId="4E40C852" w14:textId="2205EFE2" w:rsidR="00C1434A" w:rsidRDefault="002C4EEC">
      <w:pPr>
        <w:pStyle w:val="Ttulo2"/>
        <w:widowControl/>
        <w:rPr>
          <w:lang w:val="pt-BR"/>
        </w:rPr>
      </w:pPr>
      <w:bookmarkStart w:id="25" w:name="_Toc137032844"/>
      <w:r>
        <w:rPr>
          <w:lang w:val="pt-BR"/>
        </w:rPr>
        <w:t>Confiabilidade</w:t>
      </w:r>
      <w:bookmarkEnd w:id="25"/>
    </w:p>
    <w:p w14:paraId="5180A777" w14:textId="03791292" w:rsidR="002C4EEC" w:rsidRPr="002C4EEC" w:rsidRDefault="00F24291" w:rsidP="002C4EEC">
      <w:pPr>
        <w:ind w:left="720"/>
        <w:rPr>
          <w:lang w:val="pt-BR"/>
        </w:rPr>
      </w:pPr>
      <w:r>
        <w:rPr>
          <w:lang w:val="pt-BR"/>
        </w:rPr>
        <w:t>O sistema deve estar disponível para uso 99,9% do tempo, enquanto estiver em execução.</w:t>
      </w:r>
    </w:p>
    <w:p w14:paraId="2651BFCB" w14:textId="0C7EF211" w:rsidR="00C1434A" w:rsidRDefault="00F24291" w:rsidP="00F24291">
      <w:pPr>
        <w:pStyle w:val="Ttulo2"/>
        <w:rPr>
          <w:lang w:val="pt-BR"/>
        </w:rPr>
      </w:pPr>
      <w:bookmarkStart w:id="26" w:name="_Toc137032845"/>
      <w:r>
        <w:rPr>
          <w:lang w:val="pt-BR"/>
        </w:rPr>
        <w:t>Usabilidade</w:t>
      </w:r>
      <w:bookmarkEnd w:id="26"/>
    </w:p>
    <w:p w14:paraId="480F6C79" w14:textId="03F781D5" w:rsidR="00F24291" w:rsidRDefault="00F24291" w:rsidP="00F24291">
      <w:pPr>
        <w:ind w:left="720"/>
        <w:rPr>
          <w:lang w:val="pt-BR"/>
        </w:rPr>
      </w:pPr>
      <w:r>
        <w:rPr>
          <w:lang w:val="pt-BR"/>
        </w:rPr>
        <w:t>O sistema deve oferecer uma experiência ao usuário utilizando interface de fácil entendimento, acessibilidade, consistência e de fácil interação.</w:t>
      </w:r>
    </w:p>
    <w:p w14:paraId="2E320BB6" w14:textId="1C79A1C2" w:rsidR="00F24291" w:rsidRDefault="00F24291" w:rsidP="00F24291">
      <w:pPr>
        <w:pStyle w:val="Ttulo2"/>
        <w:rPr>
          <w:lang w:val="pt-BR"/>
        </w:rPr>
      </w:pPr>
      <w:bookmarkStart w:id="27" w:name="_Toc137032846"/>
      <w:r>
        <w:rPr>
          <w:lang w:val="pt-BR"/>
        </w:rPr>
        <w:t>Portabilidade</w:t>
      </w:r>
      <w:bookmarkEnd w:id="27"/>
    </w:p>
    <w:p w14:paraId="240FB378" w14:textId="5D94430B" w:rsidR="00F24291" w:rsidRPr="00F24291" w:rsidRDefault="00F24291" w:rsidP="00DC6CB3">
      <w:pPr>
        <w:ind w:left="720"/>
        <w:rPr>
          <w:lang w:val="pt-BR"/>
        </w:rPr>
      </w:pPr>
      <w:r>
        <w:rPr>
          <w:lang w:val="pt-BR"/>
        </w:rPr>
        <w:t>O sistema poderá ser utilizado em diferentes ambientes, sistemas operacionais, plataformas e configurações.</w:t>
      </w:r>
    </w:p>
    <w:p w14:paraId="29378598" w14:textId="77777777" w:rsidR="00C1434A" w:rsidRDefault="00000000">
      <w:pPr>
        <w:pStyle w:val="Ttulo1"/>
        <w:widowControl/>
        <w:ind w:left="1080" w:hanging="360"/>
        <w:rPr>
          <w:sz w:val="24"/>
          <w:szCs w:val="24"/>
        </w:rPr>
      </w:pPr>
      <w:bookmarkStart w:id="28" w:name="_Toc425054512"/>
      <w:bookmarkStart w:id="29" w:name="_Toc423410253"/>
      <w:bookmarkStart w:id="30" w:name="_Toc137032847"/>
      <w:r>
        <w:rPr>
          <w:sz w:val="24"/>
          <w:szCs w:val="24"/>
          <w:lang w:val="pt-BR"/>
        </w:rPr>
        <w:lastRenderedPageBreak/>
        <w:t>Precondições</w:t>
      </w:r>
      <w:bookmarkEnd w:id="28"/>
      <w:bookmarkEnd w:id="29"/>
      <w:bookmarkEnd w:id="30"/>
    </w:p>
    <w:p w14:paraId="55757DB5" w14:textId="05783182" w:rsidR="00C1434A" w:rsidRDefault="00226416">
      <w:pPr>
        <w:pStyle w:val="Ttulo2"/>
        <w:widowControl/>
        <w:rPr>
          <w:lang w:val="pt-BR"/>
        </w:rPr>
      </w:pPr>
      <w:bookmarkStart w:id="31" w:name="_Toc137032848"/>
      <w:r>
        <w:rPr>
          <w:lang w:val="pt-BR"/>
        </w:rPr>
        <w:t>Execução</w:t>
      </w:r>
      <w:bookmarkEnd w:id="31"/>
    </w:p>
    <w:p w14:paraId="542C4F12" w14:textId="10C2EC63" w:rsidR="00226416" w:rsidRPr="00226416" w:rsidRDefault="00226416" w:rsidP="00226416">
      <w:pPr>
        <w:ind w:left="720"/>
        <w:rPr>
          <w:lang w:val="pt-BR"/>
        </w:rPr>
      </w:pPr>
      <w:r>
        <w:rPr>
          <w:lang w:val="pt-BR"/>
        </w:rPr>
        <w:t xml:space="preserve">O </w:t>
      </w:r>
      <w:r w:rsidR="006C778F">
        <w:rPr>
          <w:lang w:val="pt-BR"/>
        </w:rPr>
        <w:t xml:space="preserve">usuário deve ter </w:t>
      </w:r>
      <w:r w:rsidR="00171F5A">
        <w:rPr>
          <w:lang w:val="pt-BR"/>
        </w:rPr>
        <w:t>o valor do salário bruto do funcionário</w:t>
      </w:r>
      <w:r w:rsidR="009C3CCF">
        <w:rPr>
          <w:lang w:val="pt-BR"/>
        </w:rPr>
        <w:t>.</w:t>
      </w:r>
    </w:p>
    <w:p w14:paraId="176467D7" w14:textId="77777777" w:rsidR="00C1434A" w:rsidRDefault="00000000">
      <w:pPr>
        <w:pStyle w:val="Ttulo1"/>
        <w:widowControl/>
        <w:ind w:left="1080" w:hanging="360"/>
        <w:rPr>
          <w:sz w:val="24"/>
          <w:szCs w:val="24"/>
        </w:rPr>
      </w:pPr>
      <w:bookmarkStart w:id="32" w:name="_Toc425054514"/>
      <w:bookmarkStart w:id="33" w:name="_Toc423410255"/>
      <w:bookmarkStart w:id="34" w:name="_Toc137032849"/>
      <w:r>
        <w:rPr>
          <w:sz w:val="24"/>
          <w:szCs w:val="24"/>
          <w:lang w:val="pt-BR"/>
        </w:rPr>
        <w:t>Pós-condições</w:t>
      </w:r>
      <w:bookmarkEnd w:id="32"/>
      <w:bookmarkEnd w:id="33"/>
      <w:bookmarkEnd w:id="34"/>
    </w:p>
    <w:p w14:paraId="7F19228F" w14:textId="75BE6406" w:rsidR="00C1434A" w:rsidRDefault="009C3CCF">
      <w:pPr>
        <w:pStyle w:val="Ttulo2"/>
        <w:widowControl/>
        <w:rPr>
          <w:lang w:val="pt-BR"/>
        </w:rPr>
      </w:pPr>
      <w:bookmarkStart w:id="35" w:name="_Toc137032850"/>
      <w:r>
        <w:rPr>
          <w:lang w:val="pt-BR"/>
        </w:rPr>
        <w:t>Aguardando Novo Cálculo</w:t>
      </w:r>
      <w:bookmarkEnd w:id="35"/>
    </w:p>
    <w:p w14:paraId="2CC476DA" w14:textId="710CB876" w:rsidR="009C3CCF" w:rsidRDefault="009C3CCF" w:rsidP="009C3CCF">
      <w:pPr>
        <w:ind w:left="720"/>
        <w:rPr>
          <w:lang w:val="pt-BR"/>
        </w:rPr>
      </w:pPr>
      <w:r>
        <w:rPr>
          <w:lang w:val="pt-BR"/>
        </w:rPr>
        <w:t xml:space="preserve">Após realização do fluxo básico, o sistema encontrara-se em Aguardando, sendo possível realizar um novo cálculo informando novamente </w:t>
      </w:r>
      <w:r w:rsidR="00CE71CF">
        <w:rPr>
          <w:lang w:val="pt-BR"/>
        </w:rPr>
        <w:t>o</w:t>
      </w:r>
      <w:r w:rsidR="00171F5A">
        <w:rPr>
          <w:lang w:val="pt-BR"/>
        </w:rPr>
        <w:t xml:space="preserve"> valor do salário bruto</w:t>
      </w:r>
      <w:r>
        <w:rPr>
          <w:lang w:val="pt-BR"/>
        </w:rPr>
        <w:t>.</w:t>
      </w:r>
    </w:p>
    <w:p w14:paraId="024FD6C5" w14:textId="77777777" w:rsidR="00C1434A" w:rsidRDefault="00000000">
      <w:pPr>
        <w:pStyle w:val="Ttulo1"/>
        <w:ind w:left="1080" w:hanging="360"/>
        <w:rPr>
          <w:sz w:val="24"/>
          <w:szCs w:val="24"/>
          <w:lang w:val="pt-BR"/>
        </w:rPr>
      </w:pPr>
      <w:bookmarkStart w:id="36" w:name="_Toc137032851"/>
      <w:r>
        <w:rPr>
          <w:sz w:val="24"/>
          <w:szCs w:val="24"/>
          <w:lang w:val="pt-BR"/>
        </w:rPr>
        <w:t xml:space="preserve">Pontos de </w:t>
      </w:r>
      <w:r w:rsidR="00F05221">
        <w:rPr>
          <w:sz w:val="24"/>
          <w:szCs w:val="24"/>
          <w:lang w:val="pt-BR"/>
        </w:rPr>
        <w:t>Realização</w:t>
      </w:r>
      <w:bookmarkEnd w:id="36"/>
    </w:p>
    <w:p w14:paraId="113B998A" w14:textId="5E743909" w:rsidR="00DC6CB3" w:rsidRDefault="006F7448" w:rsidP="00DC6CB3">
      <w:pPr>
        <w:pStyle w:val="Ttulo2"/>
        <w:rPr>
          <w:lang w:val="pt-BR"/>
        </w:rPr>
      </w:pPr>
      <w:bookmarkStart w:id="37" w:name="_Toc137032852"/>
      <w:r>
        <w:rPr>
          <w:lang w:val="pt-BR"/>
        </w:rPr>
        <w:t>C</w:t>
      </w:r>
      <w:r w:rsidR="006C778F">
        <w:rPr>
          <w:lang w:val="pt-BR"/>
        </w:rPr>
        <w:t>alcular</w:t>
      </w:r>
      <w:r w:rsidR="00DC6CB3">
        <w:rPr>
          <w:lang w:val="pt-BR"/>
        </w:rPr>
        <w:t xml:space="preserve"> </w:t>
      </w:r>
      <w:r w:rsidR="00171F5A">
        <w:rPr>
          <w:lang w:val="pt-BR"/>
        </w:rPr>
        <w:t>INSS</w:t>
      </w:r>
      <w:bookmarkEnd w:id="37"/>
    </w:p>
    <w:p w14:paraId="24FBE273" w14:textId="4B90AC9B" w:rsidR="00DC6CB3" w:rsidRDefault="006F7448" w:rsidP="00DC6CB3">
      <w:pPr>
        <w:ind w:left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C</w:t>
      </w:r>
      <w:r w:rsidR="006C778F">
        <w:rPr>
          <w:lang w:val="pt-BR"/>
        </w:rPr>
        <w:t>alcular</w:t>
      </w:r>
      <w:r>
        <w:rPr>
          <w:lang w:val="pt-BR"/>
        </w:rPr>
        <w:t>_</w:t>
      </w:r>
      <w:r w:rsidR="00171F5A">
        <w:rPr>
          <w:lang w:val="pt-BR"/>
        </w:rPr>
        <w:t>INSS</w:t>
      </w:r>
      <w:proofErr w:type="spellEnd"/>
      <w:r>
        <w:rPr>
          <w:lang w:val="pt-BR"/>
        </w:rPr>
        <w:t xml:space="preserve"> será</w:t>
      </w:r>
      <w:r w:rsidR="007B466D">
        <w:rPr>
          <w:lang w:val="pt-BR"/>
        </w:rPr>
        <w:t xml:space="preserve"> executado inicialmente ao ocorrer a realização do </w:t>
      </w:r>
      <w:proofErr w:type="spellStart"/>
      <w:r w:rsidR="007B466D">
        <w:rPr>
          <w:lang w:val="pt-BR"/>
        </w:rPr>
        <w:t>Calcular_SL</w:t>
      </w:r>
      <w:proofErr w:type="spellEnd"/>
      <w:r>
        <w:rPr>
          <w:lang w:val="pt-BR"/>
        </w:rPr>
        <w:t>.</w:t>
      </w:r>
    </w:p>
    <w:p w14:paraId="58DFA70D" w14:textId="442EAA33" w:rsidR="006C778F" w:rsidRDefault="006C778F" w:rsidP="006C778F">
      <w:pPr>
        <w:pStyle w:val="Ttulo2"/>
        <w:rPr>
          <w:lang w:val="pt-BR"/>
        </w:rPr>
      </w:pPr>
      <w:bookmarkStart w:id="38" w:name="_Toc137032853"/>
      <w:r>
        <w:rPr>
          <w:lang w:val="pt-BR"/>
        </w:rPr>
        <w:t>Calcular MF</w:t>
      </w:r>
      <w:bookmarkEnd w:id="38"/>
    </w:p>
    <w:p w14:paraId="4C60BF19" w14:textId="5B2C00FF" w:rsidR="006C778F" w:rsidRPr="006C778F" w:rsidRDefault="006C778F" w:rsidP="006C778F">
      <w:pPr>
        <w:ind w:left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Calcular_</w:t>
      </w:r>
      <w:r w:rsidR="007B466D">
        <w:rPr>
          <w:lang w:val="pt-BR"/>
        </w:rPr>
        <w:t>IRPF</w:t>
      </w:r>
      <w:proofErr w:type="spellEnd"/>
      <w:r w:rsidR="007B466D">
        <w:rPr>
          <w:lang w:val="pt-BR"/>
        </w:rPr>
        <w:t xml:space="preserve"> será executado ao ocorrer a realização do </w:t>
      </w:r>
      <w:proofErr w:type="spellStart"/>
      <w:r w:rsidR="007B466D">
        <w:rPr>
          <w:lang w:val="pt-BR"/>
        </w:rPr>
        <w:t>Calcular_SL</w:t>
      </w:r>
      <w:proofErr w:type="spellEnd"/>
      <w:r w:rsidR="007B466D">
        <w:rPr>
          <w:lang w:val="pt-BR"/>
        </w:rPr>
        <w:t xml:space="preserve">, e preferencialmente após a execução do </w:t>
      </w:r>
      <w:proofErr w:type="spellStart"/>
      <w:r w:rsidR="007B466D">
        <w:rPr>
          <w:lang w:val="pt-BR"/>
        </w:rPr>
        <w:t>Calcular_INSS</w:t>
      </w:r>
      <w:proofErr w:type="spellEnd"/>
      <w:r w:rsidR="007B466D">
        <w:rPr>
          <w:lang w:val="pt-BR"/>
        </w:rPr>
        <w:t xml:space="preserve"> devido a necessidade de obter o valor do desconto do INSS</w:t>
      </w:r>
      <w:r>
        <w:rPr>
          <w:lang w:val="pt-BR"/>
        </w:rPr>
        <w:t>.</w:t>
      </w:r>
    </w:p>
    <w:p w14:paraId="6CD15C66" w14:textId="77777777" w:rsidR="009C3CCF" w:rsidRDefault="009C3CCF" w:rsidP="006F7448">
      <w:pPr>
        <w:pStyle w:val="Corpodetexto"/>
        <w:rPr>
          <w:lang w:val="pt-BR"/>
        </w:rPr>
      </w:pPr>
    </w:p>
    <w:p w14:paraId="6E57AC5F" w14:textId="77777777" w:rsidR="00DC6CB3" w:rsidRDefault="00DC6CB3" w:rsidP="00DC6CB3">
      <w:pPr>
        <w:rPr>
          <w:lang w:val="pt-BR"/>
        </w:rPr>
      </w:pPr>
    </w:p>
    <w:sectPr w:rsidR="00DC6CB3">
      <w:headerReference w:type="default" r:id="rId16"/>
      <w:footerReference w:type="default" r:id="rId17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6B00" w14:textId="77777777" w:rsidR="007A77DC" w:rsidRDefault="007A77DC">
      <w:pPr>
        <w:spacing w:line="240" w:lineRule="auto"/>
      </w:pPr>
      <w:r>
        <w:separator/>
      </w:r>
    </w:p>
  </w:endnote>
  <w:endnote w:type="continuationSeparator" w:id="0">
    <w:p w14:paraId="2C91C8C7" w14:textId="77777777" w:rsidR="007A77DC" w:rsidRDefault="007A7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434A" w14:paraId="09A169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2F541" w14:textId="77777777" w:rsidR="00C1434A" w:rsidRDefault="00000000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E78559" w14:textId="39BA0638" w:rsidR="00C1434A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4B4204">
            <w:t>CTA University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5F8D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36CCB" w14:textId="77777777" w:rsidR="00C1434A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065F22A" w14:textId="77777777" w:rsidR="00C1434A" w:rsidRDefault="00C143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C73A" w14:textId="77777777" w:rsidR="007A77DC" w:rsidRDefault="007A77DC">
      <w:pPr>
        <w:spacing w:line="240" w:lineRule="auto"/>
      </w:pPr>
      <w:r>
        <w:separator/>
      </w:r>
    </w:p>
  </w:footnote>
  <w:footnote w:type="continuationSeparator" w:id="0">
    <w:p w14:paraId="28F4C527" w14:textId="77777777" w:rsidR="007A77DC" w:rsidRDefault="007A77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6044" w14:textId="77777777" w:rsidR="00C1434A" w:rsidRDefault="00C1434A">
    <w:pPr>
      <w:rPr>
        <w:sz w:val="24"/>
        <w:szCs w:val="24"/>
      </w:rPr>
    </w:pPr>
  </w:p>
  <w:p w14:paraId="656DCB12" w14:textId="77777777" w:rsidR="00C1434A" w:rsidRDefault="00C1434A">
    <w:pPr>
      <w:pBdr>
        <w:top w:val="single" w:sz="6" w:space="1" w:color="auto"/>
      </w:pBdr>
      <w:rPr>
        <w:sz w:val="24"/>
        <w:szCs w:val="24"/>
      </w:rPr>
    </w:pPr>
  </w:p>
  <w:p w14:paraId="40145E7C" w14:textId="3E32B12D" w:rsidR="00C1434A" w:rsidRDefault="004B420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CTA University</w:t>
    </w:r>
  </w:p>
  <w:p w14:paraId="687998EE" w14:textId="77777777" w:rsidR="00C1434A" w:rsidRDefault="00C1434A">
    <w:pPr>
      <w:pBdr>
        <w:bottom w:val="single" w:sz="6" w:space="1" w:color="auto"/>
      </w:pBdr>
      <w:jc w:val="right"/>
      <w:rPr>
        <w:sz w:val="24"/>
        <w:szCs w:val="24"/>
      </w:rPr>
    </w:pPr>
  </w:p>
  <w:p w14:paraId="1BECD328" w14:textId="77777777" w:rsidR="00C1434A" w:rsidRDefault="00C143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1434A" w14:paraId="7A1D9C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1066FB" w14:textId="5D80DF1D" w:rsidR="00C1434A" w:rsidRPr="004B4204" w:rsidRDefault="004B4204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4B4204">
            <w:rPr>
              <w:lang w:val="pt-BR"/>
            </w:rPr>
            <w:t>Trabalho de Curso Engenharia d</w:t>
          </w:r>
          <w:r>
            <w:rPr>
              <w:lang w:val="pt-BR"/>
            </w:rPr>
            <w:t>e 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4B9EF3" w14:textId="4C90AE45" w:rsidR="00C1434A" w:rsidRDefault="00000000">
          <w:pPr>
            <w:tabs>
              <w:tab w:val="left" w:pos="1135"/>
            </w:tabs>
            <w:ind w:right="68"/>
          </w:pPr>
          <w:r w:rsidRPr="004B4204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4B4204">
            <w:t>1.4</w:t>
          </w:r>
        </w:p>
      </w:tc>
    </w:tr>
    <w:tr w:rsidR="00C1434A" w14:paraId="1BA7482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FA8AC1" w14:textId="1B443EA6" w:rsidR="00C1434A" w:rsidRPr="006C778F" w:rsidRDefault="00000000">
          <w:pPr>
            <w:rPr>
              <w:lang w:val="pt-BR"/>
            </w:rPr>
          </w:pPr>
          <w:r>
            <w:fldChar w:fldCharType="begin"/>
          </w:r>
          <w:r w:rsidRPr="009C6026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9C6026" w:rsidRPr="009C6026">
            <w:rPr>
              <w:lang w:val="pt-BR"/>
            </w:rPr>
            <w:t>Especificação de Caso de Uso:</w:t>
          </w:r>
          <w:r w:rsidR="004B4204">
            <w:rPr>
              <w:lang w:val="pt-BR"/>
            </w:rPr>
            <w:t xml:space="preserve"> </w:t>
          </w:r>
          <w:r>
            <w:fldChar w:fldCharType="end"/>
          </w:r>
          <w:r w:rsidR="006C778F" w:rsidRPr="006C778F">
            <w:rPr>
              <w:lang w:val="pt-BR"/>
            </w:rPr>
            <w:t>P</w:t>
          </w:r>
          <w:r w:rsidR="006C778F">
            <w:rPr>
              <w:lang w:val="pt-BR"/>
            </w:rPr>
            <w:t xml:space="preserve">rojeto Calculadora </w:t>
          </w:r>
          <w:r w:rsidR="007A6133">
            <w:rPr>
              <w:lang w:val="pt-BR"/>
            </w:rPr>
            <w:t>Folha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A9EAF4" w14:textId="15B40903" w:rsidR="004B4204" w:rsidRPr="004B4204" w:rsidRDefault="00000000">
          <w:pPr>
            <w:rPr>
              <w:lang w:val="pt-BR"/>
            </w:rPr>
          </w:pPr>
          <w:r w:rsidRPr="009C6026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B4204">
            <w:rPr>
              <w:lang w:val="pt-BR"/>
            </w:rPr>
            <w:t>07/06/2023</w:t>
          </w:r>
        </w:p>
      </w:tc>
    </w:tr>
    <w:tr w:rsidR="00C1434A" w:rsidRPr="007D5F8D" w14:paraId="12BDEB7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875B13" w14:textId="4912F632" w:rsidR="00C1434A" w:rsidRPr="004B4204" w:rsidRDefault="004B4204">
          <w:pPr>
            <w:rPr>
              <w:lang w:val="pt-BR"/>
            </w:rPr>
          </w:pPr>
          <w:r>
            <w:rPr>
              <w:lang w:val="pt-BR"/>
            </w:rPr>
            <w:t>Especificação de Caso de Uso</w:t>
          </w:r>
          <w:r w:rsidR="006C778F">
            <w:rPr>
              <w:lang w:val="pt-BR"/>
            </w:rPr>
            <w:t xml:space="preserve"> Projeto</w:t>
          </w:r>
          <w:r>
            <w:rPr>
              <w:lang w:val="pt-BR"/>
            </w:rPr>
            <w:t xml:space="preserve"> Ca</w:t>
          </w:r>
          <w:r w:rsidR="006C778F">
            <w:rPr>
              <w:lang w:val="pt-BR"/>
            </w:rPr>
            <w:t xml:space="preserve">lculadora </w:t>
          </w:r>
          <w:r w:rsidR="007A6133">
            <w:rPr>
              <w:lang w:val="pt-BR"/>
            </w:rPr>
            <w:t>Folha</w:t>
          </w:r>
          <w:r>
            <w:rPr>
              <w:lang w:val="pt-BR"/>
            </w:rPr>
            <w:t xml:space="preserve"> v1.4.docx</w:t>
          </w:r>
        </w:p>
      </w:tc>
    </w:tr>
  </w:tbl>
  <w:p w14:paraId="1AFF7FAA" w14:textId="77777777" w:rsidR="00C1434A" w:rsidRPr="004B4204" w:rsidRDefault="00C1434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127B76"/>
    <w:multiLevelType w:val="hybridMultilevel"/>
    <w:tmpl w:val="5770F1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0423AD"/>
    <w:multiLevelType w:val="hybridMultilevel"/>
    <w:tmpl w:val="CA7CA2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A66A3C"/>
    <w:multiLevelType w:val="hybridMultilevel"/>
    <w:tmpl w:val="960CBF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F7028C"/>
    <w:multiLevelType w:val="hybridMultilevel"/>
    <w:tmpl w:val="841ED5B0"/>
    <w:lvl w:ilvl="0" w:tplc="502E675E">
      <w:start w:val="1"/>
      <w:numFmt w:val="decimal"/>
      <w:lvlText w:val="%1."/>
      <w:lvlJc w:val="left"/>
      <w:pPr>
        <w:ind w:left="1440" w:hanging="360"/>
      </w:pPr>
      <w:rPr>
        <w:lang w:val="fr-FR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304363"/>
    <w:multiLevelType w:val="hybridMultilevel"/>
    <w:tmpl w:val="EAC401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73065D"/>
    <w:multiLevelType w:val="hybridMultilevel"/>
    <w:tmpl w:val="B6B0FE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500BA5"/>
    <w:multiLevelType w:val="multilevel"/>
    <w:tmpl w:val="DBC80F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1227847">
    <w:abstractNumId w:val="0"/>
  </w:num>
  <w:num w:numId="2" w16cid:durableId="1287739777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02950926">
    <w:abstractNumId w:val="10"/>
  </w:num>
  <w:num w:numId="4" w16cid:durableId="147131905">
    <w:abstractNumId w:val="26"/>
  </w:num>
  <w:num w:numId="5" w16cid:durableId="1604149841">
    <w:abstractNumId w:val="17"/>
  </w:num>
  <w:num w:numId="6" w16cid:durableId="56906503">
    <w:abstractNumId w:val="15"/>
  </w:num>
  <w:num w:numId="7" w16cid:durableId="1997105422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55869140">
    <w:abstractNumId w:val="2"/>
  </w:num>
  <w:num w:numId="9" w16cid:durableId="1446149163">
    <w:abstractNumId w:val="25"/>
  </w:num>
  <w:num w:numId="10" w16cid:durableId="1593585931">
    <w:abstractNumId w:val="3"/>
  </w:num>
  <w:num w:numId="11" w16cid:durableId="523830323">
    <w:abstractNumId w:val="11"/>
  </w:num>
  <w:num w:numId="12" w16cid:durableId="898639439">
    <w:abstractNumId w:val="9"/>
  </w:num>
  <w:num w:numId="13" w16cid:durableId="1716351401">
    <w:abstractNumId w:val="24"/>
  </w:num>
  <w:num w:numId="14" w16cid:durableId="774323268">
    <w:abstractNumId w:val="8"/>
  </w:num>
  <w:num w:numId="15" w16cid:durableId="872310683">
    <w:abstractNumId w:val="5"/>
  </w:num>
  <w:num w:numId="16" w16cid:durableId="2122600188">
    <w:abstractNumId w:val="23"/>
  </w:num>
  <w:num w:numId="17" w16cid:durableId="1681423944">
    <w:abstractNumId w:val="14"/>
  </w:num>
  <w:num w:numId="18" w16cid:durableId="1416315404">
    <w:abstractNumId w:val="6"/>
  </w:num>
  <w:num w:numId="19" w16cid:durableId="89861471">
    <w:abstractNumId w:val="13"/>
  </w:num>
  <w:num w:numId="20" w16cid:durableId="1147673561">
    <w:abstractNumId w:val="7"/>
  </w:num>
  <w:num w:numId="21" w16cid:durableId="167445988">
    <w:abstractNumId w:val="21"/>
  </w:num>
  <w:num w:numId="22" w16cid:durableId="995766437">
    <w:abstractNumId w:val="20"/>
  </w:num>
  <w:num w:numId="23" w16cid:durableId="1653289628">
    <w:abstractNumId w:val="18"/>
  </w:num>
  <w:num w:numId="24" w16cid:durableId="1284388738">
    <w:abstractNumId w:val="12"/>
  </w:num>
  <w:num w:numId="25" w16cid:durableId="1969972759">
    <w:abstractNumId w:val="22"/>
  </w:num>
  <w:num w:numId="26" w16cid:durableId="255753362">
    <w:abstractNumId w:val="16"/>
  </w:num>
  <w:num w:numId="27" w16cid:durableId="1715814923">
    <w:abstractNumId w:val="19"/>
  </w:num>
  <w:num w:numId="28" w16cid:durableId="1469132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26"/>
    <w:rsid w:val="00027DF4"/>
    <w:rsid w:val="00120DD7"/>
    <w:rsid w:val="001700A6"/>
    <w:rsid w:val="00171F5A"/>
    <w:rsid w:val="00183E7E"/>
    <w:rsid w:val="00184D72"/>
    <w:rsid w:val="001B132D"/>
    <w:rsid w:val="001D14DA"/>
    <w:rsid w:val="00226416"/>
    <w:rsid w:val="002C0EDF"/>
    <w:rsid w:val="002C4EEC"/>
    <w:rsid w:val="002D7B98"/>
    <w:rsid w:val="002E4E01"/>
    <w:rsid w:val="004B4204"/>
    <w:rsid w:val="00640A25"/>
    <w:rsid w:val="006C0150"/>
    <w:rsid w:val="006C778F"/>
    <w:rsid w:val="006F7448"/>
    <w:rsid w:val="007A6133"/>
    <w:rsid w:val="007A77DC"/>
    <w:rsid w:val="007B466D"/>
    <w:rsid w:val="007D5F8D"/>
    <w:rsid w:val="00910C66"/>
    <w:rsid w:val="009C3CCF"/>
    <w:rsid w:val="009C6026"/>
    <w:rsid w:val="009E53EF"/>
    <w:rsid w:val="00A525F6"/>
    <w:rsid w:val="00BC02D6"/>
    <w:rsid w:val="00BE5440"/>
    <w:rsid w:val="00C1434A"/>
    <w:rsid w:val="00CE71CF"/>
    <w:rsid w:val="00DC6CB3"/>
    <w:rsid w:val="00DF6CD5"/>
    <w:rsid w:val="00E21AC9"/>
    <w:rsid w:val="00E7505D"/>
    <w:rsid w:val="00EB7AFA"/>
    <w:rsid w:val="00ED2F3A"/>
    <w:rsid w:val="00F05221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5E3BAE"/>
  <w15:chartTrackingRefBased/>
  <w15:docId w15:val="{113DA616-22D3-4F27-94A0-66911CC4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egenda">
    <w:name w:val="caption"/>
    <w:basedOn w:val="Normal"/>
    <w:next w:val="Normal"/>
    <w:uiPriority w:val="35"/>
    <w:unhideWhenUsed/>
    <w:qFormat/>
    <w:rsid w:val="001700A6"/>
    <w:rPr>
      <w:b/>
      <w:bCs/>
    </w:rPr>
  </w:style>
  <w:style w:type="paragraph" w:styleId="PargrafodaLista">
    <w:name w:val="List Paragraph"/>
    <w:basedOn w:val="Normal"/>
    <w:uiPriority w:val="34"/>
    <w:qFormat/>
    <w:rsid w:val="0018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P&#243;s-Gradua&#231;&#227;o\Modelagem%20Visual\Modelagem%20Visual\Caso%20de%20Uso%20Calculo%20de%20IMC%20v1.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 Calculo de IMC v1.4.dot</Template>
  <TotalTime>228</TotalTime>
  <Pages>10</Pages>
  <Words>764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Carlos Vinicius</dc:creator>
  <cp:keywords/>
  <dc:description/>
  <cp:lastModifiedBy>Carlos Sousa</cp:lastModifiedBy>
  <cp:revision>12</cp:revision>
  <dcterms:created xsi:type="dcterms:W3CDTF">2023-05-31T17:55:00Z</dcterms:created>
  <dcterms:modified xsi:type="dcterms:W3CDTF">2023-06-07T15:20:00Z</dcterms:modified>
</cp:coreProperties>
</file>